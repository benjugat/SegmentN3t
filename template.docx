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334DE" w14:textId="4B13E3CE" w:rsidR="00B9255B" w:rsidRPr="00BA321E" w:rsidRDefault="00B9255B" w:rsidP="00304B2B">
      <w:pPr>
        <w:spacing w:before="0" w:after="0"/>
        <w:jc w:val="left"/>
        <w:rPr>
          <w:lang w:val="es-ES"/>
        </w:rPr>
      </w:pPr>
    </w:p>
    <w:sectPr w:rsidR="00B9255B" w:rsidRPr="00BA321E" w:rsidSect="002B33F9">
      <w:headerReference w:type="default" r:id="rId9"/>
      <w:footerReference w:type="default" r:id="rId10"/>
      <w:pgSz w:w="11906" w:h="16838" w:code="9"/>
      <w:pgMar w:top="1418" w:right="1134" w:bottom="851" w:left="1134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D002A" w14:textId="77777777" w:rsidR="00304B2B" w:rsidRDefault="00304B2B" w:rsidP="00350DAD">
      <w:r>
        <w:separator/>
      </w:r>
    </w:p>
  </w:endnote>
  <w:endnote w:type="continuationSeparator" w:id="0">
    <w:p w14:paraId="18051155" w14:textId="77777777" w:rsidR="00304B2B" w:rsidRDefault="00304B2B" w:rsidP="00350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wis721 Lt BT">
    <w:altName w:val="Corbel"/>
    <w:charset w:val="00"/>
    <w:family w:val="swiss"/>
    <w:pitch w:val="variable"/>
    <w:sig w:usb0="00000087" w:usb1="00000000" w:usb2="00000000" w:usb3="00000000" w:csb0="0000001B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clara"/>
      <w:tblpPr w:leftFromText="142" w:rightFromText="142" w:vertAnchor="page" w:horzAnchor="margin" w:tblpXSpec="center" w:tblpYSpec="bottom"/>
      <w:tblOverlap w:val="never"/>
      <w:tblW w:w="1190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1134"/>
      <w:gridCol w:w="2268"/>
      <w:gridCol w:w="5103"/>
      <w:gridCol w:w="2268"/>
      <w:gridCol w:w="1134"/>
    </w:tblGrid>
    <w:tr w:rsidR="00B9255B" w14:paraId="7FC68B8B" w14:textId="77777777" w:rsidTr="002266E9">
      <w:trPr>
        <w:trHeight w:val="274"/>
      </w:trPr>
      <w:tc>
        <w:tcPr>
          <w:tcW w:w="11907" w:type="dxa"/>
          <w:gridSpan w:val="5"/>
          <w:shd w:val="clear" w:color="auto" w:fill="D9D9D9" w:themeFill="background1" w:themeFillShade="D9"/>
        </w:tcPr>
        <w:p w14:paraId="637AF99B" w14:textId="77777777" w:rsidR="00B9255B" w:rsidRPr="001B48A4" w:rsidRDefault="00B9255B" w:rsidP="0053311F">
          <w:pPr>
            <w:spacing w:before="0" w:after="0"/>
            <w:rPr>
              <w:sz w:val="2"/>
            </w:rPr>
          </w:pPr>
        </w:p>
      </w:tc>
    </w:tr>
    <w:tr w:rsidR="00B9255B" w14:paraId="718950D6" w14:textId="77777777" w:rsidTr="002266E9">
      <w:tc>
        <w:tcPr>
          <w:tcW w:w="1134" w:type="dxa"/>
          <w:shd w:val="clear" w:color="auto" w:fill="D9D9D9" w:themeFill="background1" w:themeFillShade="D9"/>
        </w:tcPr>
        <w:p w14:paraId="7EE44456" w14:textId="77777777" w:rsidR="00B9255B" w:rsidRDefault="00B9255B" w:rsidP="0053311F">
          <w:pPr>
            <w:spacing w:before="0" w:after="0"/>
          </w:pPr>
        </w:p>
      </w:tc>
      <w:tc>
        <w:tcPr>
          <w:tcW w:w="2268" w:type="dxa"/>
          <w:shd w:val="clear" w:color="auto" w:fill="D9D9D9" w:themeFill="background1" w:themeFillShade="D9"/>
          <w:vAlign w:val="center"/>
        </w:tcPr>
        <w:p w14:paraId="161E865D" w14:textId="78B2360F" w:rsidR="00B9255B" w:rsidRPr="00D10AF6" w:rsidRDefault="00B9255B" w:rsidP="0053311F">
          <w:pPr>
            <w:spacing w:before="0" w:after="0"/>
            <w:jc w:val="left"/>
            <w:rPr>
              <w:rFonts w:ascii="Swis721 Lt BT" w:eastAsiaTheme="minorEastAsia" w:hAnsi="Swis721 Lt BT"/>
              <w:sz w:val="28"/>
              <w:szCs w:val="18"/>
              <w:lang w:val="es-CO" w:eastAsia="es-ES"/>
            </w:rPr>
          </w:pPr>
        </w:p>
      </w:tc>
      <w:tc>
        <w:tcPr>
          <w:tcW w:w="5103" w:type="dxa"/>
          <w:shd w:val="clear" w:color="auto" w:fill="D9D9D9" w:themeFill="background1" w:themeFillShade="D9"/>
          <w:vAlign w:val="center"/>
        </w:tcPr>
        <w:p w14:paraId="2C155FA6" w14:textId="4DDA5781" w:rsidR="00B9255B" w:rsidRDefault="00B9255B" w:rsidP="0053311F">
          <w:pPr>
            <w:spacing w:before="0" w:after="0"/>
            <w:jc w:val="center"/>
          </w:pPr>
        </w:p>
      </w:tc>
      <w:tc>
        <w:tcPr>
          <w:tcW w:w="2268" w:type="dxa"/>
          <w:shd w:val="clear" w:color="auto" w:fill="D9D9D9" w:themeFill="background1" w:themeFillShade="D9"/>
          <w:vAlign w:val="center"/>
        </w:tcPr>
        <w:p w14:paraId="4B03302E" w14:textId="77777777" w:rsidR="00B9255B" w:rsidRDefault="00B9255B" w:rsidP="0053311F">
          <w:pPr>
            <w:spacing w:before="0" w:after="0"/>
            <w:jc w:val="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5040BF">
            <w:rPr>
              <w:noProof/>
            </w:rPr>
            <w:t>4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5040BF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  <w:tc>
        <w:tcPr>
          <w:tcW w:w="1134" w:type="dxa"/>
          <w:shd w:val="clear" w:color="auto" w:fill="D9D9D9" w:themeFill="background1" w:themeFillShade="D9"/>
        </w:tcPr>
        <w:p w14:paraId="545C3C7C" w14:textId="77777777" w:rsidR="00B9255B" w:rsidRDefault="00B9255B" w:rsidP="0053311F">
          <w:pPr>
            <w:spacing w:before="0" w:after="0"/>
          </w:pPr>
        </w:p>
      </w:tc>
    </w:tr>
    <w:tr w:rsidR="00B9255B" w14:paraId="60019224" w14:textId="77777777" w:rsidTr="002266E9">
      <w:trPr>
        <w:trHeight w:val="284"/>
      </w:trPr>
      <w:tc>
        <w:tcPr>
          <w:tcW w:w="11907" w:type="dxa"/>
          <w:gridSpan w:val="5"/>
          <w:shd w:val="clear" w:color="auto" w:fill="D9D9D9" w:themeFill="background1" w:themeFillShade="D9"/>
        </w:tcPr>
        <w:p w14:paraId="3BEF223F" w14:textId="77777777" w:rsidR="00B9255B" w:rsidRPr="001B48A4" w:rsidRDefault="00B9255B" w:rsidP="0053311F">
          <w:pPr>
            <w:spacing w:before="0" w:after="0"/>
            <w:rPr>
              <w:sz w:val="2"/>
            </w:rPr>
          </w:pPr>
        </w:p>
      </w:tc>
    </w:tr>
  </w:tbl>
  <w:p w14:paraId="37506551" w14:textId="77777777" w:rsidR="00ED0F48" w:rsidRPr="00B9255B" w:rsidRDefault="00ED0F48" w:rsidP="0053311F">
    <w:pPr>
      <w:pStyle w:val="Piedepgina"/>
      <w:spacing w:before="0"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3A440" w14:textId="77777777" w:rsidR="00304B2B" w:rsidRDefault="00304B2B" w:rsidP="00350DAD">
      <w:r>
        <w:separator/>
      </w:r>
    </w:p>
  </w:footnote>
  <w:footnote w:type="continuationSeparator" w:id="0">
    <w:p w14:paraId="2D048A39" w14:textId="77777777" w:rsidR="00304B2B" w:rsidRDefault="00304B2B" w:rsidP="00350D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clara"/>
      <w:tblW w:w="11907" w:type="dxa"/>
      <w:tblInd w:w="-11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1134"/>
      <w:gridCol w:w="2268"/>
      <w:gridCol w:w="5103"/>
      <w:gridCol w:w="2268"/>
      <w:gridCol w:w="1134"/>
    </w:tblGrid>
    <w:tr w:rsidR="00C65E66" w14:paraId="5C3022AC" w14:textId="77777777" w:rsidTr="002266E9">
      <w:trPr>
        <w:cantSplit/>
        <w:trHeight w:val="142"/>
      </w:trPr>
      <w:tc>
        <w:tcPr>
          <w:tcW w:w="11907" w:type="dxa"/>
          <w:gridSpan w:val="5"/>
          <w:shd w:val="clear" w:color="auto" w:fill="D9D9D9" w:themeFill="background1" w:themeFillShade="D9"/>
        </w:tcPr>
        <w:p w14:paraId="2D7E2A79" w14:textId="77777777" w:rsidR="00C65E66" w:rsidRPr="00C65E66" w:rsidRDefault="00C65E66" w:rsidP="0053311F">
          <w:pPr>
            <w:spacing w:before="0" w:after="0"/>
            <w:rPr>
              <w:color w:val="F2F2F2" w:themeColor="background1" w:themeShade="F2"/>
              <w:sz w:val="2"/>
            </w:rPr>
          </w:pPr>
          <w:bookmarkStart w:id="0" w:name="_Hlk526525612"/>
          <w:bookmarkStart w:id="1" w:name="_Hlk526525613"/>
        </w:p>
      </w:tc>
    </w:tr>
    <w:tr w:rsidR="00C65E66" w14:paraId="5AEFED09" w14:textId="77777777" w:rsidTr="002266E9">
      <w:trPr>
        <w:cantSplit/>
        <w:trHeight w:val="851"/>
      </w:trPr>
      <w:tc>
        <w:tcPr>
          <w:tcW w:w="1134" w:type="dxa"/>
          <w:shd w:val="clear" w:color="auto" w:fill="D9D9D9" w:themeFill="background1" w:themeFillShade="D9"/>
        </w:tcPr>
        <w:p w14:paraId="3DAEFB99" w14:textId="77777777" w:rsidR="00C65E66" w:rsidRPr="00C65E66" w:rsidRDefault="00C65E66" w:rsidP="0053311F">
          <w:pPr>
            <w:spacing w:before="0" w:after="0"/>
            <w:rPr>
              <w:color w:val="F2F2F2" w:themeColor="background1" w:themeShade="F2"/>
              <w:sz w:val="2"/>
            </w:rPr>
          </w:pPr>
        </w:p>
      </w:tc>
      <w:tc>
        <w:tcPr>
          <w:tcW w:w="2268" w:type="dxa"/>
          <w:shd w:val="clear" w:color="auto" w:fill="D9D9D9" w:themeFill="background1" w:themeFillShade="D9"/>
          <w:vAlign w:val="center"/>
        </w:tcPr>
        <w:p w14:paraId="7CF6F19F" w14:textId="5CA7AA16" w:rsidR="00C65E66" w:rsidRDefault="00C65E66" w:rsidP="0053311F">
          <w:pPr>
            <w:spacing w:before="0" w:after="0"/>
            <w:jc w:val="left"/>
          </w:pPr>
        </w:p>
      </w:tc>
      <w:tc>
        <w:tcPr>
          <w:tcW w:w="5103" w:type="dxa"/>
          <w:shd w:val="clear" w:color="auto" w:fill="D9D9D9" w:themeFill="background1" w:themeFillShade="D9"/>
          <w:vAlign w:val="center"/>
        </w:tcPr>
        <w:p w14:paraId="28A0672F" w14:textId="2274E7AD" w:rsidR="00C65E66" w:rsidRDefault="00C65E66" w:rsidP="0053311F">
          <w:pPr>
            <w:spacing w:before="0" w:after="0"/>
            <w:jc w:val="center"/>
          </w:pPr>
        </w:p>
      </w:tc>
      <w:tc>
        <w:tcPr>
          <w:tcW w:w="2268" w:type="dxa"/>
          <w:shd w:val="clear" w:color="auto" w:fill="D9D9D9" w:themeFill="background1" w:themeFillShade="D9"/>
          <w:vAlign w:val="center"/>
        </w:tcPr>
        <w:p w14:paraId="2CA34AD2" w14:textId="4A686844" w:rsidR="00C65E66" w:rsidRDefault="00C65E66" w:rsidP="0053311F">
          <w:pPr>
            <w:spacing w:before="0" w:after="0"/>
            <w:jc w:val="right"/>
          </w:pPr>
        </w:p>
      </w:tc>
      <w:tc>
        <w:tcPr>
          <w:tcW w:w="1134" w:type="dxa"/>
          <w:shd w:val="clear" w:color="auto" w:fill="D9D9D9" w:themeFill="background1" w:themeFillShade="D9"/>
        </w:tcPr>
        <w:p w14:paraId="0F7A1E7A" w14:textId="77777777" w:rsidR="00C65E66" w:rsidRPr="00C65E66" w:rsidRDefault="00C65E66" w:rsidP="0053311F">
          <w:pPr>
            <w:spacing w:before="0" w:after="0"/>
            <w:rPr>
              <w:color w:val="F2F2F2" w:themeColor="background1" w:themeShade="F2"/>
              <w:sz w:val="2"/>
            </w:rPr>
          </w:pPr>
        </w:p>
      </w:tc>
    </w:tr>
    <w:tr w:rsidR="00C65E66" w14:paraId="66567DA5" w14:textId="77777777" w:rsidTr="002266E9">
      <w:trPr>
        <w:cantSplit/>
        <w:trHeight w:val="142"/>
      </w:trPr>
      <w:tc>
        <w:tcPr>
          <w:tcW w:w="11907" w:type="dxa"/>
          <w:gridSpan w:val="5"/>
          <w:shd w:val="clear" w:color="auto" w:fill="D9D9D9" w:themeFill="background1" w:themeFillShade="D9"/>
        </w:tcPr>
        <w:p w14:paraId="41654D62" w14:textId="77777777" w:rsidR="00C65E66" w:rsidRPr="00C65E66" w:rsidRDefault="00C65E66" w:rsidP="0053311F">
          <w:pPr>
            <w:spacing w:before="0" w:after="0"/>
            <w:rPr>
              <w:color w:val="F2F2F2" w:themeColor="background1" w:themeShade="F2"/>
              <w:sz w:val="2"/>
            </w:rPr>
          </w:pPr>
        </w:p>
      </w:tc>
    </w:tr>
    <w:bookmarkEnd w:id="0"/>
    <w:bookmarkEnd w:id="1"/>
  </w:tbl>
  <w:p w14:paraId="1F1F0300" w14:textId="77777777" w:rsidR="00952B2E" w:rsidRPr="00C65E66" w:rsidRDefault="00952B2E" w:rsidP="0053311F">
    <w:pPr>
      <w:pStyle w:val="Encabezado"/>
      <w:spacing w:before="0"/>
      <w:jc w:val="both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7.25pt;height:27pt" o:bullet="t">
        <v:imagedata r:id="rId1" o:title="bullet"/>
      </v:shape>
    </w:pict>
  </w:numPicBullet>
  <w:numPicBullet w:numPicBulletId="1">
    <w:pict>
      <v:shape id="_x0000_i1027" type="#_x0000_t75" style="width:54pt;height:83.25pt" o:bullet="t">
        <v:imagedata r:id="rId2" o:title="bullet"/>
      </v:shape>
    </w:pict>
  </w:numPicBullet>
  <w:abstractNum w:abstractNumId="0" w15:restartNumberingAfterBreak="0">
    <w:nsid w:val="016E7E28"/>
    <w:multiLevelType w:val="hybridMultilevel"/>
    <w:tmpl w:val="7EC4CBAE"/>
    <w:lvl w:ilvl="0" w:tplc="91585B12">
      <w:start w:val="1"/>
      <w:numFmt w:val="lowerRoman"/>
      <w:lvlText w:val="%1."/>
      <w:lvlJc w:val="left"/>
      <w:pPr>
        <w:ind w:left="2999" w:hanging="360"/>
      </w:pPr>
      <w:rPr>
        <w:rFonts w:hint="default"/>
        <w:b w:val="0"/>
        <w:i/>
        <w:color w:val="0397D6"/>
      </w:rPr>
    </w:lvl>
    <w:lvl w:ilvl="1" w:tplc="02F6F18A">
      <w:start w:val="1"/>
      <w:numFmt w:val="lowerLetter"/>
      <w:lvlText w:val="%2."/>
      <w:lvlJc w:val="left"/>
      <w:pPr>
        <w:ind w:left="3719" w:hanging="360"/>
      </w:pPr>
    </w:lvl>
    <w:lvl w:ilvl="2" w:tplc="240A001B" w:tentative="1">
      <w:start w:val="1"/>
      <w:numFmt w:val="lowerRoman"/>
      <w:lvlText w:val="%3."/>
      <w:lvlJc w:val="right"/>
      <w:pPr>
        <w:ind w:left="4439" w:hanging="180"/>
      </w:pPr>
    </w:lvl>
    <w:lvl w:ilvl="3" w:tplc="240A000F" w:tentative="1">
      <w:start w:val="1"/>
      <w:numFmt w:val="decimal"/>
      <w:lvlText w:val="%4."/>
      <w:lvlJc w:val="left"/>
      <w:pPr>
        <w:ind w:left="5159" w:hanging="360"/>
      </w:pPr>
    </w:lvl>
    <w:lvl w:ilvl="4" w:tplc="240A0019" w:tentative="1">
      <w:start w:val="1"/>
      <w:numFmt w:val="lowerLetter"/>
      <w:lvlText w:val="%5."/>
      <w:lvlJc w:val="left"/>
      <w:pPr>
        <w:ind w:left="5879" w:hanging="360"/>
      </w:pPr>
    </w:lvl>
    <w:lvl w:ilvl="5" w:tplc="240A001B" w:tentative="1">
      <w:start w:val="1"/>
      <w:numFmt w:val="lowerRoman"/>
      <w:lvlText w:val="%6."/>
      <w:lvlJc w:val="right"/>
      <w:pPr>
        <w:ind w:left="6599" w:hanging="180"/>
      </w:pPr>
    </w:lvl>
    <w:lvl w:ilvl="6" w:tplc="240A000F" w:tentative="1">
      <w:start w:val="1"/>
      <w:numFmt w:val="decimal"/>
      <w:lvlText w:val="%7."/>
      <w:lvlJc w:val="left"/>
      <w:pPr>
        <w:ind w:left="7319" w:hanging="360"/>
      </w:pPr>
    </w:lvl>
    <w:lvl w:ilvl="7" w:tplc="240A0019" w:tentative="1">
      <w:start w:val="1"/>
      <w:numFmt w:val="lowerLetter"/>
      <w:lvlText w:val="%8."/>
      <w:lvlJc w:val="left"/>
      <w:pPr>
        <w:ind w:left="8039" w:hanging="360"/>
      </w:pPr>
    </w:lvl>
    <w:lvl w:ilvl="8" w:tplc="240A001B" w:tentative="1">
      <w:start w:val="1"/>
      <w:numFmt w:val="lowerRoman"/>
      <w:lvlText w:val="%9."/>
      <w:lvlJc w:val="right"/>
      <w:pPr>
        <w:ind w:left="8759" w:hanging="180"/>
      </w:pPr>
    </w:lvl>
  </w:abstractNum>
  <w:abstractNum w:abstractNumId="1" w15:restartNumberingAfterBreak="0">
    <w:nsid w:val="0BAB4BF4"/>
    <w:multiLevelType w:val="multilevel"/>
    <w:tmpl w:val="FC8E60B2"/>
    <w:styleLink w:val="Estilo2"/>
    <w:lvl w:ilvl="0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CB93565"/>
    <w:multiLevelType w:val="hybridMultilevel"/>
    <w:tmpl w:val="99F02548"/>
    <w:lvl w:ilvl="0" w:tplc="AF668FEE">
      <w:start w:val="1"/>
      <w:numFmt w:val="bullet"/>
      <w:lvlText w:val=""/>
      <w:lvlJc w:val="left"/>
      <w:pPr>
        <w:ind w:left="10070" w:hanging="360"/>
      </w:pPr>
      <w:rPr>
        <w:rFonts w:ascii="Symbol" w:hAnsi="Symbol" w:hint="default"/>
        <w:color w:val="A6A6A6" w:themeColor="background1" w:themeShade="A6"/>
      </w:rPr>
    </w:lvl>
    <w:lvl w:ilvl="1" w:tplc="240A0003" w:tentative="1">
      <w:start w:val="1"/>
      <w:numFmt w:val="bullet"/>
      <w:lvlText w:val="o"/>
      <w:lvlJc w:val="left"/>
      <w:pPr>
        <w:ind w:left="1147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219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1291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1363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1435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1507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1579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6518" w:hanging="360"/>
      </w:pPr>
      <w:rPr>
        <w:rFonts w:ascii="Wingdings" w:hAnsi="Wingdings" w:hint="default"/>
      </w:rPr>
    </w:lvl>
  </w:abstractNum>
  <w:abstractNum w:abstractNumId="3" w15:restartNumberingAfterBreak="0">
    <w:nsid w:val="14B10BF4"/>
    <w:multiLevelType w:val="multilevel"/>
    <w:tmpl w:val="77BAA4C4"/>
    <w:lvl w:ilvl="0">
      <w:start w:val="1"/>
      <w:numFmt w:val="bullet"/>
      <w:pStyle w:val="Bullet1"/>
      <w:lvlText w:val=""/>
      <w:lvlPicBulletId w:val="0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pStyle w:val="Bullet2"/>
      <w:lvlText w:val=""/>
      <w:lvlJc w:val="left"/>
      <w:pPr>
        <w:tabs>
          <w:tab w:val="num" w:pos="1134"/>
        </w:tabs>
        <w:ind w:left="1134" w:hanging="283"/>
      </w:pPr>
      <w:rPr>
        <w:rFonts w:ascii="Wingdings" w:hAnsi="Wingdings" w:hint="default"/>
        <w:b w:val="0"/>
        <w:i w:val="0"/>
        <w:color w:val="A6A6A6" w:themeColor="background1" w:themeShade="A6"/>
        <w:sz w:val="16"/>
      </w:rPr>
    </w:lvl>
    <w:lvl w:ilvl="2">
      <w:start w:val="1"/>
      <w:numFmt w:val="bullet"/>
      <w:pStyle w:val="Bullet3"/>
      <w:lvlText w:val=""/>
      <w:lvlJc w:val="left"/>
      <w:pPr>
        <w:tabs>
          <w:tab w:val="num" w:pos="1418"/>
        </w:tabs>
        <w:ind w:left="1418" w:hanging="284"/>
      </w:pPr>
      <w:rPr>
        <w:rFonts w:ascii="Wingdings" w:hAnsi="Wingdings" w:hint="default"/>
        <w:b w:val="0"/>
        <w:i w:val="0"/>
        <w:color w:val="00B0F0"/>
        <w:sz w:val="14"/>
      </w:rPr>
    </w:lvl>
    <w:lvl w:ilvl="3">
      <w:start w:val="1"/>
      <w:numFmt w:val="bullet"/>
      <w:pStyle w:val="Bullet4"/>
      <w:lvlText w:val="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b w:val="0"/>
        <w:i w:val="0"/>
        <w:color w:val="A6A6A6" w:themeColor="background1" w:themeShade="A6"/>
        <w:sz w:val="14"/>
      </w:rPr>
    </w:lvl>
    <w:lvl w:ilvl="4">
      <w:start w:val="1"/>
      <w:numFmt w:val="bullet"/>
      <w:lvlText w:val=""/>
      <w:lvlJc w:val="left"/>
      <w:pPr>
        <w:tabs>
          <w:tab w:val="num" w:pos="5139"/>
        </w:tabs>
        <w:ind w:left="5139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859"/>
        </w:tabs>
        <w:ind w:left="5859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579"/>
        </w:tabs>
        <w:ind w:left="6579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299"/>
        </w:tabs>
        <w:ind w:left="7299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8019"/>
        </w:tabs>
        <w:ind w:left="8019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614232"/>
    <w:multiLevelType w:val="multilevel"/>
    <w:tmpl w:val="4050C350"/>
    <w:styleLink w:val="BulletNivel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3467A"/>
    <w:multiLevelType w:val="hybridMultilevel"/>
    <w:tmpl w:val="4992FDC4"/>
    <w:lvl w:ilvl="0" w:tplc="B2889524">
      <w:start w:val="1"/>
      <w:numFmt w:val="bullet"/>
      <w:lvlText w:val=""/>
      <w:lvlJc w:val="left"/>
      <w:pPr>
        <w:ind w:left="1607" w:hanging="360"/>
      </w:pPr>
      <w:rPr>
        <w:rFonts w:ascii="Wingdings" w:hAnsi="Wingdings" w:hint="default"/>
        <w:color w:val="BFBFBF" w:themeColor="background1" w:themeShade="BF"/>
        <w:sz w:val="24"/>
      </w:rPr>
    </w:lvl>
    <w:lvl w:ilvl="1" w:tplc="240A0003" w:tentative="1">
      <w:start w:val="1"/>
      <w:numFmt w:val="bullet"/>
      <w:lvlText w:val="o"/>
      <w:lvlJc w:val="left"/>
      <w:pPr>
        <w:ind w:left="248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0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2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4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6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8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0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26" w:hanging="360"/>
      </w:pPr>
      <w:rPr>
        <w:rFonts w:ascii="Wingdings" w:hAnsi="Wingdings" w:hint="default"/>
      </w:rPr>
    </w:lvl>
  </w:abstractNum>
  <w:abstractNum w:abstractNumId="6" w15:restartNumberingAfterBreak="0">
    <w:nsid w:val="20103F33"/>
    <w:multiLevelType w:val="multilevel"/>
    <w:tmpl w:val="4050C3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A087A"/>
    <w:multiLevelType w:val="hybridMultilevel"/>
    <w:tmpl w:val="B628C930"/>
    <w:lvl w:ilvl="0" w:tplc="A2205590">
      <w:start w:val="1"/>
      <w:numFmt w:val="decimal"/>
      <w:lvlText w:val="%1."/>
      <w:lvlJc w:val="left"/>
      <w:pPr>
        <w:ind w:left="720" w:hanging="360"/>
      </w:pPr>
    </w:lvl>
    <w:lvl w:ilvl="1" w:tplc="B6847964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5338AD"/>
    <w:multiLevelType w:val="hybridMultilevel"/>
    <w:tmpl w:val="09B243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352E64"/>
    <w:multiLevelType w:val="hybridMultilevel"/>
    <w:tmpl w:val="E88825D2"/>
    <w:lvl w:ilvl="0" w:tplc="9D2E625E">
      <w:start w:val="1"/>
      <w:numFmt w:val="bullet"/>
      <w:pStyle w:val="Prrafodelista"/>
      <w:lvlText w:val=""/>
      <w:lvlJc w:val="left"/>
      <w:pPr>
        <w:ind w:left="1440" w:hanging="360"/>
      </w:pPr>
      <w:rPr>
        <w:rFonts w:ascii="Symbol" w:hAnsi="Symbol" w:hint="default"/>
        <w:color w:val="A6A6A6" w:themeColor="background1" w:themeShade="A6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1D0A06"/>
    <w:multiLevelType w:val="multilevel"/>
    <w:tmpl w:val="2A7C343C"/>
    <w:styleLink w:val="Numerado1erNivel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wis721 BT" w:hAnsi="Swis721 B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03A3C28"/>
    <w:multiLevelType w:val="multilevel"/>
    <w:tmpl w:val="099E3E70"/>
    <w:styleLink w:val="BulletNivel4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611E0C"/>
    <w:multiLevelType w:val="multilevel"/>
    <w:tmpl w:val="E5F0E4A6"/>
    <w:styleLink w:val="Estilo4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%2.%3.%4.%5."/>
      <w:lvlJc w:val="left"/>
      <w:pPr>
        <w:tabs>
          <w:tab w:val="num" w:pos="1080"/>
        </w:tabs>
        <w:ind w:left="1008" w:hanging="1008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51A43CDF"/>
    <w:multiLevelType w:val="multilevel"/>
    <w:tmpl w:val="EE8C0198"/>
    <w:styleLink w:val="BulletsNivel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641EDB"/>
    <w:multiLevelType w:val="multilevel"/>
    <w:tmpl w:val="498E2DC0"/>
    <w:styleLink w:val="BulletNivel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9C6075"/>
    <w:multiLevelType w:val="multilevel"/>
    <w:tmpl w:val="84726F34"/>
    <w:styleLink w:val="Estilo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%2.%3."/>
      <w:lvlJc w:val="left"/>
      <w:pPr>
        <w:ind w:left="135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AEC55C3"/>
    <w:multiLevelType w:val="hybridMultilevel"/>
    <w:tmpl w:val="BB04F778"/>
    <w:lvl w:ilvl="0" w:tplc="86A8594C">
      <w:start w:val="1"/>
      <w:numFmt w:val="bullet"/>
      <w:lvlText w:val=""/>
      <w:lvlJc w:val="left"/>
      <w:pPr>
        <w:ind w:left="2071" w:hanging="360"/>
      </w:pPr>
      <w:rPr>
        <w:rFonts w:ascii="Wingdings" w:hAnsi="Wingdings" w:hint="default"/>
        <w:color w:val="0397D6"/>
      </w:rPr>
    </w:lvl>
    <w:lvl w:ilvl="1" w:tplc="240A0003" w:tentative="1">
      <w:start w:val="1"/>
      <w:numFmt w:val="bullet"/>
      <w:lvlText w:val="o"/>
      <w:lvlJc w:val="left"/>
      <w:pPr>
        <w:ind w:left="279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1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3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95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67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39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1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31" w:hanging="360"/>
      </w:pPr>
      <w:rPr>
        <w:rFonts w:ascii="Wingdings" w:hAnsi="Wingdings" w:hint="default"/>
      </w:rPr>
    </w:lvl>
  </w:abstractNum>
  <w:abstractNum w:abstractNumId="17" w15:restartNumberingAfterBreak="0">
    <w:nsid w:val="5C486EA3"/>
    <w:multiLevelType w:val="multilevel"/>
    <w:tmpl w:val="5B7AEB88"/>
    <w:styleLink w:val="Numerado2oNivel"/>
    <w:lvl w:ilvl="0">
      <w:start w:val="1"/>
      <w:numFmt w:val="lowerLetter"/>
      <w:lvlText w:val="%1)"/>
      <w:lvlJc w:val="left"/>
      <w:pPr>
        <w:ind w:left="890" w:hanging="360"/>
      </w:pPr>
      <w:rPr>
        <w:rFonts w:ascii="Swis721 BT" w:hAnsi="Swis721 BT"/>
      </w:rPr>
    </w:lvl>
    <w:lvl w:ilvl="1">
      <w:start w:val="1"/>
      <w:numFmt w:val="lowerLetter"/>
      <w:lvlText w:val="%2."/>
      <w:lvlJc w:val="left"/>
      <w:pPr>
        <w:ind w:left="1610" w:hanging="360"/>
      </w:pPr>
    </w:lvl>
    <w:lvl w:ilvl="2">
      <w:start w:val="1"/>
      <w:numFmt w:val="lowerRoman"/>
      <w:lvlText w:val="%3."/>
      <w:lvlJc w:val="right"/>
      <w:pPr>
        <w:ind w:left="2330" w:hanging="180"/>
      </w:pPr>
    </w:lvl>
    <w:lvl w:ilvl="3">
      <w:start w:val="1"/>
      <w:numFmt w:val="decimal"/>
      <w:lvlText w:val="%4."/>
      <w:lvlJc w:val="left"/>
      <w:pPr>
        <w:ind w:left="3050" w:hanging="360"/>
      </w:pPr>
    </w:lvl>
    <w:lvl w:ilvl="4">
      <w:start w:val="1"/>
      <w:numFmt w:val="lowerLetter"/>
      <w:lvlText w:val="%5."/>
      <w:lvlJc w:val="left"/>
      <w:pPr>
        <w:ind w:left="3770" w:hanging="360"/>
      </w:pPr>
    </w:lvl>
    <w:lvl w:ilvl="5">
      <w:start w:val="1"/>
      <w:numFmt w:val="lowerRoman"/>
      <w:lvlText w:val="%6."/>
      <w:lvlJc w:val="right"/>
      <w:pPr>
        <w:ind w:left="4490" w:hanging="180"/>
      </w:pPr>
    </w:lvl>
    <w:lvl w:ilvl="6">
      <w:start w:val="1"/>
      <w:numFmt w:val="decimal"/>
      <w:lvlText w:val="%7."/>
      <w:lvlJc w:val="left"/>
      <w:pPr>
        <w:ind w:left="5210" w:hanging="360"/>
      </w:pPr>
    </w:lvl>
    <w:lvl w:ilvl="7">
      <w:start w:val="1"/>
      <w:numFmt w:val="lowerLetter"/>
      <w:lvlText w:val="%8."/>
      <w:lvlJc w:val="left"/>
      <w:pPr>
        <w:ind w:left="5930" w:hanging="360"/>
      </w:pPr>
    </w:lvl>
    <w:lvl w:ilvl="8">
      <w:start w:val="1"/>
      <w:numFmt w:val="lowerRoman"/>
      <w:lvlText w:val="%9."/>
      <w:lvlJc w:val="right"/>
      <w:pPr>
        <w:ind w:left="6650" w:hanging="180"/>
      </w:pPr>
    </w:lvl>
  </w:abstractNum>
  <w:abstractNum w:abstractNumId="18" w15:restartNumberingAfterBreak="0">
    <w:nsid w:val="5E052653"/>
    <w:multiLevelType w:val="hybridMultilevel"/>
    <w:tmpl w:val="0202803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39937B2"/>
    <w:multiLevelType w:val="multilevel"/>
    <w:tmpl w:val="7714D522"/>
    <w:lvl w:ilvl="0">
      <w:start w:val="1"/>
      <w:numFmt w:val="none"/>
      <w:pStyle w:val="Ttulo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%2.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pStyle w:val="Ttulo3"/>
      <w:lvlText w:val="%1%2.%3.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pStyle w:val="Ttulo4"/>
      <w:lvlText w:val="%1%2.%3.%4."/>
      <w:lvlJc w:val="left"/>
      <w:pPr>
        <w:ind w:left="907" w:hanging="907"/>
      </w:pPr>
      <w:rPr>
        <w:rFonts w:hint="default"/>
      </w:rPr>
    </w:lvl>
    <w:lvl w:ilvl="4">
      <w:start w:val="1"/>
      <w:numFmt w:val="decimal"/>
      <w:pStyle w:val="Ttulo5"/>
      <w:lvlText w:val="%2.%3.%4.%5."/>
      <w:lvlJc w:val="left"/>
      <w:pPr>
        <w:ind w:left="1191" w:hanging="1191"/>
      </w:pPr>
      <w:rPr>
        <w:rFonts w:hint="default"/>
      </w:rPr>
    </w:lvl>
    <w:lvl w:ilvl="5">
      <w:start w:val="1"/>
      <w:numFmt w:val="decimal"/>
      <w:pStyle w:val="Ttulo6"/>
      <w:lvlText w:val="%2.%3.%4.%5.%6."/>
      <w:lvlJc w:val="left"/>
      <w:pPr>
        <w:ind w:left="1304" w:hanging="1304"/>
      </w:pPr>
      <w:rPr>
        <w:rFonts w:hint="default"/>
      </w:rPr>
    </w:lvl>
    <w:lvl w:ilvl="6">
      <w:start w:val="1"/>
      <w:numFmt w:val="decimal"/>
      <w:pStyle w:val="Ttulo7"/>
      <w:lvlText w:val="%2.%3.%4.%5.%6.%7."/>
      <w:lvlJc w:val="left"/>
      <w:pPr>
        <w:ind w:left="1588" w:hanging="1588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right"/>
      <w:pPr>
        <w:ind w:left="0" w:firstLine="0"/>
      </w:pPr>
      <w:rPr>
        <w:rFonts w:hint="default"/>
      </w:rPr>
    </w:lvl>
  </w:abstractNum>
  <w:abstractNum w:abstractNumId="20" w15:restartNumberingAfterBreak="0">
    <w:nsid w:val="63DB1225"/>
    <w:multiLevelType w:val="hybridMultilevel"/>
    <w:tmpl w:val="7F9620EE"/>
    <w:lvl w:ilvl="0" w:tplc="271017EE">
      <w:start w:val="1"/>
      <w:numFmt w:val="lowerLetter"/>
      <w:lvlText w:val="%1."/>
      <w:lvlJc w:val="left"/>
      <w:pPr>
        <w:ind w:left="2423" w:hanging="360"/>
      </w:pPr>
      <w:rPr>
        <w:rFonts w:hint="default"/>
        <w:color w:val="A6A6A6" w:themeColor="background1" w:themeShade="A6"/>
      </w:rPr>
    </w:lvl>
    <w:lvl w:ilvl="1" w:tplc="EA6CDF2E">
      <w:start w:val="1"/>
      <w:numFmt w:val="lowerLetter"/>
      <w:lvlText w:val="%2."/>
      <w:lvlJc w:val="left"/>
      <w:pPr>
        <w:ind w:left="3143" w:hanging="360"/>
      </w:pPr>
    </w:lvl>
    <w:lvl w:ilvl="2" w:tplc="240A001B" w:tentative="1">
      <w:start w:val="1"/>
      <w:numFmt w:val="lowerRoman"/>
      <w:lvlText w:val="%3."/>
      <w:lvlJc w:val="right"/>
      <w:pPr>
        <w:ind w:left="3863" w:hanging="180"/>
      </w:pPr>
    </w:lvl>
    <w:lvl w:ilvl="3" w:tplc="240A000F" w:tentative="1">
      <w:start w:val="1"/>
      <w:numFmt w:val="decimal"/>
      <w:lvlText w:val="%4."/>
      <w:lvlJc w:val="left"/>
      <w:pPr>
        <w:ind w:left="4583" w:hanging="360"/>
      </w:pPr>
    </w:lvl>
    <w:lvl w:ilvl="4" w:tplc="240A0019" w:tentative="1">
      <w:start w:val="1"/>
      <w:numFmt w:val="lowerLetter"/>
      <w:lvlText w:val="%5."/>
      <w:lvlJc w:val="left"/>
      <w:pPr>
        <w:ind w:left="5303" w:hanging="360"/>
      </w:pPr>
    </w:lvl>
    <w:lvl w:ilvl="5" w:tplc="240A001B" w:tentative="1">
      <w:start w:val="1"/>
      <w:numFmt w:val="lowerRoman"/>
      <w:lvlText w:val="%6."/>
      <w:lvlJc w:val="right"/>
      <w:pPr>
        <w:ind w:left="6023" w:hanging="180"/>
      </w:pPr>
    </w:lvl>
    <w:lvl w:ilvl="6" w:tplc="240A000F" w:tentative="1">
      <w:start w:val="1"/>
      <w:numFmt w:val="decimal"/>
      <w:lvlText w:val="%7."/>
      <w:lvlJc w:val="left"/>
      <w:pPr>
        <w:ind w:left="6743" w:hanging="360"/>
      </w:pPr>
    </w:lvl>
    <w:lvl w:ilvl="7" w:tplc="240A0019" w:tentative="1">
      <w:start w:val="1"/>
      <w:numFmt w:val="lowerLetter"/>
      <w:lvlText w:val="%8."/>
      <w:lvlJc w:val="left"/>
      <w:pPr>
        <w:ind w:left="7463" w:hanging="360"/>
      </w:pPr>
    </w:lvl>
    <w:lvl w:ilvl="8" w:tplc="240A001B" w:tentative="1">
      <w:start w:val="1"/>
      <w:numFmt w:val="lowerRoman"/>
      <w:lvlText w:val="%9."/>
      <w:lvlJc w:val="right"/>
      <w:pPr>
        <w:ind w:left="8183" w:hanging="180"/>
      </w:pPr>
    </w:lvl>
  </w:abstractNum>
  <w:abstractNum w:abstractNumId="21" w15:restartNumberingAfterBreak="0">
    <w:nsid w:val="6563648C"/>
    <w:multiLevelType w:val="multilevel"/>
    <w:tmpl w:val="8F24C3A0"/>
    <w:lvl w:ilvl="0">
      <w:start w:val="1"/>
      <w:numFmt w:val="decimal"/>
      <w:pStyle w:val="BulletNum1"/>
      <w:lvlText w:val="%1."/>
      <w:lvlJc w:val="left"/>
      <w:pPr>
        <w:tabs>
          <w:tab w:val="num" w:pos="851"/>
        </w:tabs>
        <w:ind w:left="851" w:hanging="284"/>
      </w:pPr>
      <w:rPr>
        <w:rFonts w:hint="default"/>
        <w:color w:val="0397D6"/>
      </w:rPr>
    </w:lvl>
    <w:lvl w:ilvl="1">
      <w:start w:val="1"/>
      <w:numFmt w:val="lowerLetter"/>
      <w:pStyle w:val="BulletNum2"/>
      <w:lvlText w:val="%2."/>
      <w:lvlJc w:val="left"/>
      <w:pPr>
        <w:tabs>
          <w:tab w:val="num" w:pos="1134"/>
        </w:tabs>
        <w:ind w:left="1134" w:hanging="283"/>
      </w:pPr>
      <w:rPr>
        <w:rFonts w:ascii="Swis721 BT" w:hAnsi="Swis721 BT" w:hint="default"/>
        <w:b w:val="0"/>
        <w:i w:val="0"/>
        <w:color w:val="A6A6A6" w:themeColor="background1" w:themeShade="A6"/>
        <w:sz w:val="20"/>
      </w:rPr>
    </w:lvl>
    <w:lvl w:ilvl="2">
      <w:start w:val="1"/>
      <w:numFmt w:val="lowerRoman"/>
      <w:pStyle w:val="BulletNum3"/>
      <w:lvlText w:val="%3."/>
      <w:lvlJc w:val="left"/>
      <w:pPr>
        <w:tabs>
          <w:tab w:val="num" w:pos="1418"/>
        </w:tabs>
        <w:ind w:left="1418" w:hanging="284"/>
      </w:pPr>
      <w:rPr>
        <w:rFonts w:ascii="Swis721 BT" w:hAnsi="Swis721 BT" w:hint="default"/>
        <w:b w:val="0"/>
        <w:i w:val="0"/>
        <w:color w:val="00B0F0"/>
        <w:sz w:val="20"/>
      </w:rPr>
    </w:lvl>
    <w:lvl w:ilvl="3">
      <w:start w:val="1"/>
      <w:numFmt w:val="lowerLetter"/>
      <w:pStyle w:val="BulletNum4"/>
      <w:lvlText w:val="%4)"/>
      <w:lvlJc w:val="left"/>
      <w:pPr>
        <w:tabs>
          <w:tab w:val="num" w:pos="1701"/>
        </w:tabs>
        <w:ind w:left="1701" w:hanging="283"/>
      </w:pPr>
      <w:rPr>
        <w:rFonts w:ascii="Swis721 BT" w:hAnsi="Swis721 BT" w:hint="default"/>
        <w:b w:val="0"/>
        <w:i w:val="0"/>
        <w:color w:val="A6A6A6" w:themeColor="background1" w:themeShade="A6"/>
        <w:sz w:val="20"/>
      </w:rPr>
    </w:lvl>
    <w:lvl w:ilvl="4">
      <w:start w:val="1"/>
      <w:numFmt w:val="lowerLetter"/>
      <w:lvlText w:val="%5."/>
      <w:lvlJc w:val="left"/>
      <w:pPr>
        <w:ind w:left="41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50" w:hanging="180"/>
      </w:pPr>
      <w:rPr>
        <w:rFonts w:hint="default"/>
      </w:rPr>
    </w:lvl>
  </w:abstractNum>
  <w:abstractNum w:abstractNumId="22" w15:restartNumberingAfterBreak="0">
    <w:nsid w:val="6F5A2456"/>
    <w:multiLevelType w:val="hybridMultilevel"/>
    <w:tmpl w:val="EA7C32DA"/>
    <w:lvl w:ilvl="0" w:tplc="22F8EFCE">
      <w:start w:val="1"/>
      <w:numFmt w:val="decimal"/>
      <w:suff w:val="space"/>
      <w:lvlText w:val="1.%1.1.1.1."/>
      <w:lvlJc w:val="left"/>
      <w:pPr>
        <w:ind w:left="0" w:firstLine="0"/>
      </w:pPr>
      <w:rPr>
        <w:rFonts w:ascii="Swis721 BT" w:hAnsi="Swis721 BT" w:hint="default"/>
        <w:b/>
        <w:i w:val="0"/>
        <w:caps w:val="0"/>
        <w:strike w:val="0"/>
        <w:dstrike w:val="0"/>
        <w:vanish w:val="0"/>
        <w:color w:val="0397D6"/>
        <w:sz w:val="20"/>
        <w:vertAlign w:val="baseline"/>
      </w:rPr>
    </w:lvl>
    <w:lvl w:ilvl="1" w:tplc="0C0A0019">
      <w:start w:val="1"/>
      <w:numFmt w:val="lowerLetter"/>
      <w:lvlText w:val="%2."/>
      <w:lvlJc w:val="left"/>
      <w:pPr>
        <w:ind w:left="2073" w:hanging="360"/>
      </w:pPr>
    </w:lvl>
    <w:lvl w:ilvl="2" w:tplc="0C0A001B">
      <w:start w:val="1"/>
      <w:numFmt w:val="lowerRoman"/>
      <w:lvlText w:val="%3."/>
      <w:lvlJc w:val="right"/>
      <w:pPr>
        <w:ind w:left="2793" w:hanging="180"/>
      </w:pPr>
    </w:lvl>
    <w:lvl w:ilvl="3" w:tplc="0C0A000F">
      <w:start w:val="1"/>
      <w:numFmt w:val="decimal"/>
      <w:lvlText w:val="%4."/>
      <w:lvlJc w:val="left"/>
      <w:pPr>
        <w:ind w:left="3513" w:hanging="360"/>
      </w:pPr>
    </w:lvl>
    <w:lvl w:ilvl="4" w:tplc="0C0A0019">
      <w:start w:val="1"/>
      <w:numFmt w:val="lowerLetter"/>
      <w:lvlText w:val="%5."/>
      <w:lvlJc w:val="left"/>
      <w:pPr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 w15:restartNumberingAfterBreak="0">
    <w:nsid w:val="727C41E2"/>
    <w:multiLevelType w:val="hybridMultilevel"/>
    <w:tmpl w:val="2BD268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403CB3"/>
    <w:multiLevelType w:val="hybridMultilevel"/>
    <w:tmpl w:val="FD5EB734"/>
    <w:lvl w:ilvl="0" w:tplc="DBCCA410">
      <w:start w:val="1"/>
      <w:numFmt w:val="lowerLetter"/>
      <w:lvlText w:val="%1)"/>
      <w:lvlJc w:val="left"/>
      <w:pPr>
        <w:ind w:left="2061" w:hanging="360"/>
      </w:pPr>
      <w:rPr>
        <w:rFonts w:hint="default"/>
        <w:color w:val="BFBFBF" w:themeColor="background1" w:themeShade="BF"/>
      </w:rPr>
    </w:lvl>
    <w:lvl w:ilvl="1" w:tplc="240A0019" w:tentative="1">
      <w:start w:val="1"/>
      <w:numFmt w:val="lowerLetter"/>
      <w:lvlText w:val="%2."/>
      <w:lvlJc w:val="left"/>
      <w:pPr>
        <w:ind w:left="3141" w:hanging="360"/>
      </w:pPr>
    </w:lvl>
    <w:lvl w:ilvl="2" w:tplc="240A001B" w:tentative="1">
      <w:start w:val="1"/>
      <w:numFmt w:val="lowerRoman"/>
      <w:lvlText w:val="%3."/>
      <w:lvlJc w:val="right"/>
      <w:pPr>
        <w:ind w:left="3861" w:hanging="180"/>
      </w:pPr>
    </w:lvl>
    <w:lvl w:ilvl="3" w:tplc="240A000F" w:tentative="1">
      <w:start w:val="1"/>
      <w:numFmt w:val="decimal"/>
      <w:lvlText w:val="%4."/>
      <w:lvlJc w:val="left"/>
      <w:pPr>
        <w:ind w:left="4581" w:hanging="360"/>
      </w:pPr>
    </w:lvl>
    <w:lvl w:ilvl="4" w:tplc="240A0019" w:tentative="1">
      <w:start w:val="1"/>
      <w:numFmt w:val="lowerLetter"/>
      <w:lvlText w:val="%5."/>
      <w:lvlJc w:val="left"/>
      <w:pPr>
        <w:ind w:left="5301" w:hanging="360"/>
      </w:pPr>
    </w:lvl>
    <w:lvl w:ilvl="5" w:tplc="240A001B" w:tentative="1">
      <w:start w:val="1"/>
      <w:numFmt w:val="lowerRoman"/>
      <w:lvlText w:val="%6."/>
      <w:lvlJc w:val="right"/>
      <w:pPr>
        <w:ind w:left="6021" w:hanging="180"/>
      </w:pPr>
    </w:lvl>
    <w:lvl w:ilvl="6" w:tplc="240A000F" w:tentative="1">
      <w:start w:val="1"/>
      <w:numFmt w:val="decimal"/>
      <w:lvlText w:val="%7."/>
      <w:lvlJc w:val="left"/>
      <w:pPr>
        <w:ind w:left="6741" w:hanging="360"/>
      </w:pPr>
    </w:lvl>
    <w:lvl w:ilvl="7" w:tplc="240A0019" w:tentative="1">
      <w:start w:val="1"/>
      <w:numFmt w:val="lowerLetter"/>
      <w:lvlText w:val="%8."/>
      <w:lvlJc w:val="left"/>
      <w:pPr>
        <w:ind w:left="7461" w:hanging="360"/>
      </w:pPr>
    </w:lvl>
    <w:lvl w:ilvl="8" w:tplc="240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5" w15:restartNumberingAfterBreak="0">
    <w:nsid w:val="76F559F9"/>
    <w:multiLevelType w:val="hybridMultilevel"/>
    <w:tmpl w:val="1C1807E0"/>
    <w:lvl w:ilvl="0" w:tplc="7B888D8C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794F1DAA"/>
    <w:multiLevelType w:val="multilevel"/>
    <w:tmpl w:val="4B72C200"/>
    <w:lvl w:ilvl="0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2.%3.%4.%5.%6.%7.%8.%9.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796D2F28"/>
    <w:multiLevelType w:val="multilevel"/>
    <w:tmpl w:val="B0C4E04A"/>
    <w:styleLink w:val="Estilo1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563444600">
    <w:abstractNumId w:val="27"/>
  </w:num>
  <w:num w:numId="2" w16cid:durableId="2028015441">
    <w:abstractNumId w:val="1"/>
  </w:num>
  <w:num w:numId="3" w16cid:durableId="1791511708">
    <w:abstractNumId w:val="15"/>
  </w:num>
  <w:num w:numId="4" w16cid:durableId="346251069">
    <w:abstractNumId w:val="12"/>
  </w:num>
  <w:num w:numId="5" w16cid:durableId="306008614">
    <w:abstractNumId w:val="14"/>
  </w:num>
  <w:num w:numId="6" w16cid:durableId="1010525151">
    <w:abstractNumId w:val="4"/>
  </w:num>
  <w:num w:numId="7" w16cid:durableId="1837065573">
    <w:abstractNumId w:val="10"/>
  </w:num>
  <w:num w:numId="8" w16cid:durableId="1715890334">
    <w:abstractNumId w:val="17"/>
  </w:num>
  <w:num w:numId="9" w16cid:durableId="959192060">
    <w:abstractNumId w:val="11"/>
  </w:num>
  <w:num w:numId="10" w16cid:durableId="377946294">
    <w:abstractNumId w:val="13"/>
  </w:num>
  <w:num w:numId="11" w16cid:durableId="235480052">
    <w:abstractNumId w:val="3"/>
  </w:num>
  <w:num w:numId="12" w16cid:durableId="1614945821">
    <w:abstractNumId w:val="6"/>
  </w:num>
  <w:num w:numId="13" w16cid:durableId="812482501">
    <w:abstractNumId w:val="19"/>
  </w:num>
  <w:num w:numId="14" w16cid:durableId="83526830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42802030">
    <w:abstractNumId w:val="26"/>
  </w:num>
  <w:num w:numId="16" w16cid:durableId="1119639555">
    <w:abstractNumId w:val="9"/>
  </w:num>
  <w:num w:numId="17" w16cid:durableId="953054210">
    <w:abstractNumId w:val="2"/>
  </w:num>
  <w:num w:numId="18" w16cid:durableId="1167476666">
    <w:abstractNumId w:val="16"/>
  </w:num>
  <w:num w:numId="19" w16cid:durableId="1777483774">
    <w:abstractNumId w:val="5"/>
  </w:num>
  <w:num w:numId="20" w16cid:durableId="239101719">
    <w:abstractNumId w:val="21"/>
  </w:num>
  <w:num w:numId="21" w16cid:durableId="1290936483">
    <w:abstractNumId w:val="20"/>
  </w:num>
  <w:num w:numId="22" w16cid:durableId="1748842164">
    <w:abstractNumId w:val="0"/>
  </w:num>
  <w:num w:numId="23" w16cid:durableId="1424767315">
    <w:abstractNumId w:val="24"/>
  </w:num>
  <w:num w:numId="24" w16cid:durableId="707098890">
    <w:abstractNumId w:val="22"/>
  </w:num>
  <w:num w:numId="25" w16cid:durableId="1375538943">
    <w:abstractNumId w:val="25"/>
  </w:num>
  <w:num w:numId="26" w16cid:durableId="740910478">
    <w:abstractNumId w:val="1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731925394">
    <w:abstractNumId w:val="8"/>
  </w:num>
  <w:num w:numId="28" w16cid:durableId="693961008">
    <w:abstractNumId w:val="23"/>
  </w:num>
  <w:num w:numId="29" w16cid:durableId="1156847227">
    <w:abstractNumId w:val="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284"/>
  <w:hyphenationZone w:val="425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2B"/>
    <w:rsid w:val="0000148E"/>
    <w:rsid w:val="00002153"/>
    <w:rsid w:val="00003BE8"/>
    <w:rsid w:val="00012894"/>
    <w:rsid w:val="00014406"/>
    <w:rsid w:val="00015A76"/>
    <w:rsid w:val="00015E77"/>
    <w:rsid w:val="00016640"/>
    <w:rsid w:val="00016EE7"/>
    <w:rsid w:val="0001745B"/>
    <w:rsid w:val="0002471A"/>
    <w:rsid w:val="00031047"/>
    <w:rsid w:val="00033AD1"/>
    <w:rsid w:val="00034165"/>
    <w:rsid w:val="00034478"/>
    <w:rsid w:val="000357DC"/>
    <w:rsid w:val="000401F5"/>
    <w:rsid w:val="000427B8"/>
    <w:rsid w:val="00042C0F"/>
    <w:rsid w:val="00046342"/>
    <w:rsid w:val="00054387"/>
    <w:rsid w:val="000550F1"/>
    <w:rsid w:val="000577A0"/>
    <w:rsid w:val="000612E8"/>
    <w:rsid w:val="00061FD0"/>
    <w:rsid w:val="000628F0"/>
    <w:rsid w:val="0006371D"/>
    <w:rsid w:val="0006545B"/>
    <w:rsid w:val="00071B20"/>
    <w:rsid w:val="00074930"/>
    <w:rsid w:val="000761F3"/>
    <w:rsid w:val="0007639F"/>
    <w:rsid w:val="00077249"/>
    <w:rsid w:val="000779CA"/>
    <w:rsid w:val="00080263"/>
    <w:rsid w:val="00081C8A"/>
    <w:rsid w:val="0008321C"/>
    <w:rsid w:val="00083329"/>
    <w:rsid w:val="00083871"/>
    <w:rsid w:val="00085211"/>
    <w:rsid w:val="00085CAE"/>
    <w:rsid w:val="000866E0"/>
    <w:rsid w:val="00091A06"/>
    <w:rsid w:val="00091D7E"/>
    <w:rsid w:val="00092CC3"/>
    <w:rsid w:val="00094189"/>
    <w:rsid w:val="00094F2C"/>
    <w:rsid w:val="0009541D"/>
    <w:rsid w:val="00095D3D"/>
    <w:rsid w:val="0009703C"/>
    <w:rsid w:val="000A20A5"/>
    <w:rsid w:val="000A2B32"/>
    <w:rsid w:val="000B0CD9"/>
    <w:rsid w:val="000B152D"/>
    <w:rsid w:val="000B1A10"/>
    <w:rsid w:val="000B2A30"/>
    <w:rsid w:val="000B7E50"/>
    <w:rsid w:val="000C650D"/>
    <w:rsid w:val="000C6B44"/>
    <w:rsid w:val="000C73AC"/>
    <w:rsid w:val="000C7666"/>
    <w:rsid w:val="000D0888"/>
    <w:rsid w:val="000D1075"/>
    <w:rsid w:val="000D13BE"/>
    <w:rsid w:val="000D1C2D"/>
    <w:rsid w:val="000D2085"/>
    <w:rsid w:val="000D70D0"/>
    <w:rsid w:val="000D7FA6"/>
    <w:rsid w:val="000E3D4C"/>
    <w:rsid w:val="000E4008"/>
    <w:rsid w:val="000E5097"/>
    <w:rsid w:val="000E56CA"/>
    <w:rsid w:val="000E58A1"/>
    <w:rsid w:val="000F0A29"/>
    <w:rsid w:val="000F1CDC"/>
    <w:rsid w:val="000F1E93"/>
    <w:rsid w:val="000F20E6"/>
    <w:rsid w:val="000F2F71"/>
    <w:rsid w:val="000F3B51"/>
    <w:rsid w:val="000F4A66"/>
    <w:rsid w:val="00100710"/>
    <w:rsid w:val="00100AB2"/>
    <w:rsid w:val="00100E25"/>
    <w:rsid w:val="001018C6"/>
    <w:rsid w:val="00101B59"/>
    <w:rsid w:val="00101D63"/>
    <w:rsid w:val="0010336C"/>
    <w:rsid w:val="001047C4"/>
    <w:rsid w:val="001060AB"/>
    <w:rsid w:val="00111656"/>
    <w:rsid w:val="001117CE"/>
    <w:rsid w:val="00111BA5"/>
    <w:rsid w:val="00112042"/>
    <w:rsid w:val="0011491C"/>
    <w:rsid w:val="001170F5"/>
    <w:rsid w:val="00120868"/>
    <w:rsid w:val="001210E3"/>
    <w:rsid w:val="00122707"/>
    <w:rsid w:val="00134BB7"/>
    <w:rsid w:val="00135B89"/>
    <w:rsid w:val="001408AD"/>
    <w:rsid w:val="00141132"/>
    <w:rsid w:val="00146371"/>
    <w:rsid w:val="00146453"/>
    <w:rsid w:val="00146604"/>
    <w:rsid w:val="00147B7B"/>
    <w:rsid w:val="001515C6"/>
    <w:rsid w:val="00151E25"/>
    <w:rsid w:val="001537CA"/>
    <w:rsid w:val="00154813"/>
    <w:rsid w:val="00154A49"/>
    <w:rsid w:val="001619DE"/>
    <w:rsid w:val="00162068"/>
    <w:rsid w:val="00162946"/>
    <w:rsid w:val="00166B6F"/>
    <w:rsid w:val="00174E7C"/>
    <w:rsid w:val="0017585B"/>
    <w:rsid w:val="00176C41"/>
    <w:rsid w:val="00176EAE"/>
    <w:rsid w:val="001809BD"/>
    <w:rsid w:val="00180C6E"/>
    <w:rsid w:val="00180EDA"/>
    <w:rsid w:val="00181967"/>
    <w:rsid w:val="00181AB2"/>
    <w:rsid w:val="0018739E"/>
    <w:rsid w:val="00187714"/>
    <w:rsid w:val="00191D03"/>
    <w:rsid w:val="00191FBD"/>
    <w:rsid w:val="00193F6A"/>
    <w:rsid w:val="00197A57"/>
    <w:rsid w:val="001A1736"/>
    <w:rsid w:val="001B0357"/>
    <w:rsid w:val="001B0A12"/>
    <w:rsid w:val="001B0E4F"/>
    <w:rsid w:val="001B1C1C"/>
    <w:rsid w:val="001B2D31"/>
    <w:rsid w:val="001B48A4"/>
    <w:rsid w:val="001B4FC2"/>
    <w:rsid w:val="001B5834"/>
    <w:rsid w:val="001B78C1"/>
    <w:rsid w:val="001C04B7"/>
    <w:rsid w:val="001C0751"/>
    <w:rsid w:val="001C2DDB"/>
    <w:rsid w:val="001D064F"/>
    <w:rsid w:val="001D0AFE"/>
    <w:rsid w:val="001D15C6"/>
    <w:rsid w:val="001D3616"/>
    <w:rsid w:val="001D3665"/>
    <w:rsid w:val="001D616B"/>
    <w:rsid w:val="001E334A"/>
    <w:rsid w:val="002006B0"/>
    <w:rsid w:val="00201988"/>
    <w:rsid w:val="00201C24"/>
    <w:rsid w:val="00202C10"/>
    <w:rsid w:val="0020404B"/>
    <w:rsid w:val="00207447"/>
    <w:rsid w:val="00211382"/>
    <w:rsid w:val="0021154A"/>
    <w:rsid w:val="0021348F"/>
    <w:rsid w:val="00216951"/>
    <w:rsid w:val="00220226"/>
    <w:rsid w:val="00224BE6"/>
    <w:rsid w:val="00225C68"/>
    <w:rsid w:val="00225F1E"/>
    <w:rsid w:val="002266E9"/>
    <w:rsid w:val="00226DDF"/>
    <w:rsid w:val="00226DE8"/>
    <w:rsid w:val="0023254C"/>
    <w:rsid w:val="00235219"/>
    <w:rsid w:val="002362C5"/>
    <w:rsid w:val="00242CB7"/>
    <w:rsid w:val="00244884"/>
    <w:rsid w:val="0024502D"/>
    <w:rsid w:val="00245606"/>
    <w:rsid w:val="002464E8"/>
    <w:rsid w:val="00250746"/>
    <w:rsid w:val="00252988"/>
    <w:rsid w:val="00252F2A"/>
    <w:rsid w:val="0025422A"/>
    <w:rsid w:val="00254B75"/>
    <w:rsid w:val="00255CC8"/>
    <w:rsid w:val="00256B27"/>
    <w:rsid w:val="00257155"/>
    <w:rsid w:val="00257CA9"/>
    <w:rsid w:val="00260904"/>
    <w:rsid w:val="00260B40"/>
    <w:rsid w:val="002631AA"/>
    <w:rsid w:val="00265076"/>
    <w:rsid w:val="00266243"/>
    <w:rsid w:val="002666F1"/>
    <w:rsid w:val="002677B3"/>
    <w:rsid w:val="0026788D"/>
    <w:rsid w:val="00267DD1"/>
    <w:rsid w:val="00271D1A"/>
    <w:rsid w:val="002725EB"/>
    <w:rsid w:val="0027267D"/>
    <w:rsid w:val="00274C53"/>
    <w:rsid w:val="00280619"/>
    <w:rsid w:val="00280CB8"/>
    <w:rsid w:val="00282F4C"/>
    <w:rsid w:val="002837B4"/>
    <w:rsid w:val="00286F54"/>
    <w:rsid w:val="002871D4"/>
    <w:rsid w:val="002906B4"/>
    <w:rsid w:val="002908C1"/>
    <w:rsid w:val="00290E20"/>
    <w:rsid w:val="00294A50"/>
    <w:rsid w:val="00296491"/>
    <w:rsid w:val="00296EA7"/>
    <w:rsid w:val="0029740F"/>
    <w:rsid w:val="002A0A18"/>
    <w:rsid w:val="002A1528"/>
    <w:rsid w:val="002A1802"/>
    <w:rsid w:val="002A1E6E"/>
    <w:rsid w:val="002A44C6"/>
    <w:rsid w:val="002B1425"/>
    <w:rsid w:val="002B2C75"/>
    <w:rsid w:val="002B33F9"/>
    <w:rsid w:val="002B705B"/>
    <w:rsid w:val="002B7332"/>
    <w:rsid w:val="002C0E76"/>
    <w:rsid w:val="002C4708"/>
    <w:rsid w:val="002C4D79"/>
    <w:rsid w:val="002D365B"/>
    <w:rsid w:val="002D3967"/>
    <w:rsid w:val="002D56BB"/>
    <w:rsid w:val="002D695A"/>
    <w:rsid w:val="002D753D"/>
    <w:rsid w:val="002E016A"/>
    <w:rsid w:val="002E2005"/>
    <w:rsid w:val="002E2698"/>
    <w:rsid w:val="002E57C5"/>
    <w:rsid w:val="002E772F"/>
    <w:rsid w:val="002F0778"/>
    <w:rsid w:val="002F14BE"/>
    <w:rsid w:val="002F1CF2"/>
    <w:rsid w:val="002F61D6"/>
    <w:rsid w:val="002F6382"/>
    <w:rsid w:val="003030F4"/>
    <w:rsid w:val="00303808"/>
    <w:rsid w:val="00304B2B"/>
    <w:rsid w:val="00310739"/>
    <w:rsid w:val="00312313"/>
    <w:rsid w:val="0032265A"/>
    <w:rsid w:val="00323B5E"/>
    <w:rsid w:val="00323C83"/>
    <w:rsid w:val="00334D19"/>
    <w:rsid w:val="00335E37"/>
    <w:rsid w:val="0034037D"/>
    <w:rsid w:val="003427B1"/>
    <w:rsid w:val="0034396C"/>
    <w:rsid w:val="00343A89"/>
    <w:rsid w:val="00344F62"/>
    <w:rsid w:val="003456B0"/>
    <w:rsid w:val="003479CE"/>
    <w:rsid w:val="00350DAD"/>
    <w:rsid w:val="003527F5"/>
    <w:rsid w:val="0035298F"/>
    <w:rsid w:val="00352EEA"/>
    <w:rsid w:val="0035439B"/>
    <w:rsid w:val="00354810"/>
    <w:rsid w:val="00357230"/>
    <w:rsid w:val="00361820"/>
    <w:rsid w:val="0036627B"/>
    <w:rsid w:val="003666EE"/>
    <w:rsid w:val="00366CFB"/>
    <w:rsid w:val="00370CE3"/>
    <w:rsid w:val="00372E71"/>
    <w:rsid w:val="003754DA"/>
    <w:rsid w:val="00376084"/>
    <w:rsid w:val="00377BE7"/>
    <w:rsid w:val="00382BA4"/>
    <w:rsid w:val="003859A8"/>
    <w:rsid w:val="00385AF1"/>
    <w:rsid w:val="00385F25"/>
    <w:rsid w:val="00386590"/>
    <w:rsid w:val="00390AD0"/>
    <w:rsid w:val="00392531"/>
    <w:rsid w:val="003932D9"/>
    <w:rsid w:val="003941C1"/>
    <w:rsid w:val="003947BF"/>
    <w:rsid w:val="00394EAB"/>
    <w:rsid w:val="00395007"/>
    <w:rsid w:val="003969A8"/>
    <w:rsid w:val="003A07E0"/>
    <w:rsid w:val="003A084B"/>
    <w:rsid w:val="003A13A6"/>
    <w:rsid w:val="003A3C28"/>
    <w:rsid w:val="003A4273"/>
    <w:rsid w:val="003A51CC"/>
    <w:rsid w:val="003A574F"/>
    <w:rsid w:val="003A6F22"/>
    <w:rsid w:val="003A73F6"/>
    <w:rsid w:val="003B0490"/>
    <w:rsid w:val="003B2A7F"/>
    <w:rsid w:val="003B31AD"/>
    <w:rsid w:val="003B39AC"/>
    <w:rsid w:val="003B4CEC"/>
    <w:rsid w:val="003B5714"/>
    <w:rsid w:val="003B5D2E"/>
    <w:rsid w:val="003B5E5A"/>
    <w:rsid w:val="003C0B67"/>
    <w:rsid w:val="003C4B27"/>
    <w:rsid w:val="003C5D61"/>
    <w:rsid w:val="003C5E84"/>
    <w:rsid w:val="003C69BA"/>
    <w:rsid w:val="003D1AE9"/>
    <w:rsid w:val="003D2213"/>
    <w:rsid w:val="003D3596"/>
    <w:rsid w:val="003D3E11"/>
    <w:rsid w:val="003D4494"/>
    <w:rsid w:val="003D64E7"/>
    <w:rsid w:val="003D6CBA"/>
    <w:rsid w:val="003E16B3"/>
    <w:rsid w:val="003E1BA8"/>
    <w:rsid w:val="003E26B7"/>
    <w:rsid w:val="003E5271"/>
    <w:rsid w:val="003E7777"/>
    <w:rsid w:val="003F0906"/>
    <w:rsid w:val="003F0958"/>
    <w:rsid w:val="003F12F7"/>
    <w:rsid w:val="003F1CF6"/>
    <w:rsid w:val="003F426E"/>
    <w:rsid w:val="00400697"/>
    <w:rsid w:val="00403AE5"/>
    <w:rsid w:val="00403E6E"/>
    <w:rsid w:val="00405C27"/>
    <w:rsid w:val="00407D3E"/>
    <w:rsid w:val="004138D4"/>
    <w:rsid w:val="004145D5"/>
    <w:rsid w:val="00415C06"/>
    <w:rsid w:val="004214BE"/>
    <w:rsid w:val="004223D4"/>
    <w:rsid w:val="00427F29"/>
    <w:rsid w:val="004318C5"/>
    <w:rsid w:val="004348B3"/>
    <w:rsid w:val="0044163A"/>
    <w:rsid w:val="00441BBE"/>
    <w:rsid w:val="00444F7D"/>
    <w:rsid w:val="004455CF"/>
    <w:rsid w:val="00446073"/>
    <w:rsid w:val="00446C8F"/>
    <w:rsid w:val="004470ED"/>
    <w:rsid w:val="00451536"/>
    <w:rsid w:val="00453116"/>
    <w:rsid w:val="00455093"/>
    <w:rsid w:val="0045764A"/>
    <w:rsid w:val="004578ED"/>
    <w:rsid w:val="0046174F"/>
    <w:rsid w:val="00467DBE"/>
    <w:rsid w:val="0047070B"/>
    <w:rsid w:val="00471A05"/>
    <w:rsid w:val="00471BAD"/>
    <w:rsid w:val="00475813"/>
    <w:rsid w:val="00476489"/>
    <w:rsid w:val="004772B7"/>
    <w:rsid w:val="004773DB"/>
    <w:rsid w:val="004821B8"/>
    <w:rsid w:val="00485CA1"/>
    <w:rsid w:val="004877AA"/>
    <w:rsid w:val="00487CA5"/>
    <w:rsid w:val="00491ACD"/>
    <w:rsid w:val="00491E52"/>
    <w:rsid w:val="0049334A"/>
    <w:rsid w:val="00493FF6"/>
    <w:rsid w:val="004A02E1"/>
    <w:rsid w:val="004A180C"/>
    <w:rsid w:val="004A200A"/>
    <w:rsid w:val="004A5E76"/>
    <w:rsid w:val="004B0638"/>
    <w:rsid w:val="004B0D7A"/>
    <w:rsid w:val="004B1FB8"/>
    <w:rsid w:val="004B41C8"/>
    <w:rsid w:val="004B5D0E"/>
    <w:rsid w:val="004C0709"/>
    <w:rsid w:val="004C09C3"/>
    <w:rsid w:val="004C177F"/>
    <w:rsid w:val="004C2566"/>
    <w:rsid w:val="004C26CF"/>
    <w:rsid w:val="004C2732"/>
    <w:rsid w:val="004C317B"/>
    <w:rsid w:val="004C6694"/>
    <w:rsid w:val="004D05A6"/>
    <w:rsid w:val="004D10E2"/>
    <w:rsid w:val="004E2C84"/>
    <w:rsid w:val="004E3563"/>
    <w:rsid w:val="004E4CE9"/>
    <w:rsid w:val="004E64DC"/>
    <w:rsid w:val="004E6746"/>
    <w:rsid w:val="004E6CEF"/>
    <w:rsid w:val="004E74AB"/>
    <w:rsid w:val="004F112E"/>
    <w:rsid w:val="004F1A45"/>
    <w:rsid w:val="004F2652"/>
    <w:rsid w:val="004F3A8D"/>
    <w:rsid w:val="004F5A4C"/>
    <w:rsid w:val="004F74BB"/>
    <w:rsid w:val="004F7F1E"/>
    <w:rsid w:val="00500C54"/>
    <w:rsid w:val="00501E5C"/>
    <w:rsid w:val="00502102"/>
    <w:rsid w:val="005040BF"/>
    <w:rsid w:val="00505FBC"/>
    <w:rsid w:val="0050723E"/>
    <w:rsid w:val="00512A76"/>
    <w:rsid w:val="005140BF"/>
    <w:rsid w:val="00517A2E"/>
    <w:rsid w:val="005200DD"/>
    <w:rsid w:val="00520260"/>
    <w:rsid w:val="005221E6"/>
    <w:rsid w:val="005228A9"/>
    <w:rsid w:val="0052320E"/>
    <w:rsid w:val="00523C1C"/>
    <w:rsid w:val="00524FA0"/>
    <w:rsid w:val="00525A6C"/>
    <w:rsid w:val="005261B2"/>
    <w:rsid w:val="00530DD3"/>
    <w:rsid w:val="005328FE"/>
    <w:rsid w:val="0053311F"/>
    <w:rsid w:val="00533241"/>
    <w:rsid w:val="005341A5"/>
    <w:rsid w:val="00535082"/>
    <w:rsid w:val="005366C7"/>
    <w:rsid w:val="00540128"/>
    <w:rsid w:val="00541DA7"/>
    <w:rsid w:val="00542948"/>
    <w:rsid w:val="00542EBA"/>
    <w:rsid w:val="00544614"/>
    <w:rsid w:val="00545ADF"/>
    <w:rsid w:val="005478ED"/>
    <w:rsid w:val="00551EA3"/>
    <w:rsid w:val="00552214"/>
    <w:rsid w:val="00553B71"/>
    <w:rsid w:val="00555A00"/>
    <w:rsid w:val="00556200"/>
    <w:rsid w:val="005562CD"/>
    <w:rsid w:val="005575AE"/>
    <w:rsid w:val="00560350"/>
    <w:rsid w:val="00561B9C"/>
    <w:rsid w:val="005626A2"/>
    <w:rsid w:val="00563E73"/>
    <w:rsid w:val="0056400C"/>
    <w:rsid w:val="005644DC"/>
    <w:rsid w:val="005656D5"/>
    <w:rsid w:val="00565DE3"/>
    <w:rsid w:val="005704AE"/>
    <w:rsid w:val="00574BFA"/>
    <w:rsid w:val="005754FF"/>
    <w:rsid w:val="005773EE"/>
    <w:rsid w:val="005807D7"/>
    <w:rsid w:val="005810BE"/>
    <w:rsid w:val="00582DBE"/>
    <w:rsid w:val="0058305A"/>
    <w:rsid w:val="00584FD8"/>
    <w:rsid w:val="0058664C"/>
    <w:rsid w:val="005924E6"/>
    <w:rsid w:val="0059280B"/>
    <w:rsid w:val="00595B69"/>
    <w:rsid w:val="005963AE"/>
    <w:rsid w:val="005A0195"/>
    <w:rsid w:val="005A126A"/>
    <w:rsid w:val="005A27CF"/>
    <w:rsid w:val="005A28C1"/>
    <w:rsid w:val="005A5861"/>
    <w:rsid w:val="005A748C"/>
    <w:rsid w:val="005A77FD"/>
    <w:rsid w:val="005B0EFF"/>
    <w:rsid w:val="005B1CB6"/>
    <w:rsid w:val="005B4241"/>
    <w:rsid w:val="005B499B"/>
    <w:rsid w:val="005B6685"/>
    <w:rsid w:val="005B6B1C"/>
    <w:rsid w:val="005B74CE"/>
    <w:rsid w:val="005B77C6"/>
    <w:rsid w:val="005C0051"/>
    <w:rsid w:val="005C0866"/>
    <w:rsid w:val="005C0ADE"/>
    <w:rsid w:val="005C2AA8"/>
    <w:rsid w:val="005C3263"/>
    <w:rsid w:val="005C33CE"/>
    <w:rsid w:val="005C44ED"/>
    <w:rsid w:val="005D3D4F"/>
    <w:rsid w:val="005D5752"/>
    <w:rsid w:val="005D5C76"/>
    <w:rsid w:val="005D7194"/>
    <w:rsid w:val="005D74BC"/>
    <w:rsid w:val="005D7F6D"/>
    <w:rsid w:val="005E092B"/>
    <w:rsid w:val="005F3F27"/>
    <w:rsid w:val="005F5199"/>
    <w:rsid w:val="005F55ED"/>
    <w:rsid w:val="005F74E0"/>
    <w:rsid w:val="005F75F9"/>
    <w:rsid w:val="00600163"/>
    <w:rsid w:val="00601AA5"/>
    <w:rsid w:val="0060229D"/>
    <w:rsid w:val="006029E2"/>
    <w:rsid w:val="00604B31"/>
    <w:rsid w:val="006058D1"/>
    <w:rsid w:val="00605D2A"/>
    <w:rsid w:val="00605D90"/>
    <w:rsid w:val="00607469"/>
    <w:rsid w:val="006100B2"/>
    <w:rsid w:val="00610EA0"/>
    <w:rsid w:val="0061171E"/>
    <w:rsid w:val="00612EFF"/>
    <w:rsid w:val="00620DA8"/>
    <w:rsid w:val="00623575"/>
    <w:rsid w:val="00624A4A"/>
    <w:rsid w:val="00626A4E"/>
    <w:rsid w:val="00626CA2"/>
    <w:rsid w:val="00627691"/>
    <w:rsid w:val="00627BCA"/>
    <w:rsid w:val="00630B7B"/>
    <w:rsid w:val="006328D7"/>
    <w:rsid w:val="00634816"/>
    <w:rsid w:val="0064023C"/>
    <w:rsid w:val="00640538"/>
    <w:rsid w:val="00641C62"/>
    <w:rsid w:val="0064222F"/>
    <w:rsid w:val="006446DC"/>
    <w:rsid w:val="00644ADA"/>
    <w:rsid w:val="0064585E"/>
    <w:rsid w:val="00650690"/>
    <w:rsid w:val="00651BB0"/>
    <w:rsid w:val="00652757"/>
    <w:rsid w:val="00652D7D"/>
    <w:rsid w:val="006562C0"/>
    <w:rsid w:val="0065703B"/>
    <w:rsid w:val="00657DBE"/>
    <w:rsid w:val="00661A68"/>
    <w:rsid w:val="00661AAF"/>
    <w:rsid w:val="006621C8"/>
    <w:rsid w:val="00663914"/>
    <w:rsid w:val="00663CAE"/>
    <w:rsid w:val="0066546B"/>
    <w:rsid w:val="006656FA"/>
    <w:rsid w:val="0066698A"/>
    <w:rsid w:val="00670C51"/>
    <w:rsid w:val="00673617"/>
    <w:rsid w:val="00674257"/>
    <w:rsid w:val="00680D1D"/>
    <w:rsid w:val="00680E2E"/>
    <w:rsid w:val="00680F0B"/>
    <w:rsid w:val="0068326E"/>
    <w:rsid w:val="00683B20"/>
    <w:rsid w:val="0068511F"/>
    <w:rsid w:val="0068661B"/>
    <w:rsid w:val="006869E0"/>
    <w:rsid w:val="006875F0"/>
    <w:rsid w:val="00690BA0"/>
    <w:rsid w:val="006A1455"/>
    <w:rsid w:val="006A3286"/>
    <w:rsid w:val="006A3E74"/>
    <w:rsid w:val="006A50D0"/>
    <w:rsid w:val="006A56DF"/>
    <w:rsid w:val="006A619D"/>
    <w:rsid w:val="006B38B0"/>
    <w:rsid w:val="006B7994"/>
    <w:rsid w:val="006B7A14"/>
    <w:rsid w:val="006B7A5F"/>
    <w:rsid w:val="006B7CBD"/>
    <w:rsid w:val="006C6552"/>
    <w:rsid w:val="006C718D"/>
    <w:rsid w:val="006C79ED"/>
    <w:rsid w:val="006C7F51"/>
    <w:rsid w:val="006D024B"/>
    <w:rsid w:val="006D0F4A"/>
    <w:rsid w:val="006D1663"/>
    <w:rsid w:val="006D204A"/>
    <w:rsid w:val="006D4F64"/>
    <w:rsid w:val="006D4F83"/>
    <w:rsid w:val="006E04B7"/>
    <w:rsid w:val="006E0C5C"/>
    <w:rsid w:val="006E2094"/>
    <w:rsid w:val="006E2095"/>
    <w:rsid w:val="006E629E"/>
    <w:rsid w:val="006E66C1"/>
    <w:rsid w:val="006E7717"/>
    <w:rsid w:val="006F0242"/>
    <w:rsid w:val="006F0CC6"/>
    <w:rsid w:val="006F19EC"/>
    <w:rsid w:val="006F37E4"/>
    <w:rsid w:val="006F39D9"/>
    <w:rsid w:val="006F540B"/>
    <w:rsid w:val="006F765D"/>
    <w:rsid w:val="007026B5"/>
    <w:rsid w:val="00702EE5"/>
    <w:rsid w:val="00703117"/>
    <w:rsid w:val="007052B0"/>
    <w:rsid w:val="007065C2"/>
    <w:rsid w:val="00710A52"/>
    <w:rsid w:val="007123C5"/>
    <w:rsid w:val="00712D51"/>
    <w:rsid w:val="0071453D"/>
    <w:rsid w:val="007146FC"/>
    <w:rsid w:val="00715987"/>
    <w:rsid w:val="00715A77"/>
    <w:rsid w:val="00717079"/>
    <w:rsid w:val="007212D6"/>
    <w:rsid w:val="00721F04"/>
    <w:rsid w:val="007223D8"/>
    <w:rsid w:val="0072301F"/>
    <w:rsid w:val="00726FC3"/>
    <w:rsid w:val="0072772A"/>
    <w:rsid w:val="00730172"/>
    <w:rsid w:val="00731BEA"/>
    <w:rsid w:val="00733295"/>
    <w:rsid w:val="007423E1"/>
    <w:rsid w:val="007444BE"/>
    <w:rsid w:val="007449AD"/>
    <w:rsid w:val="00746436"/>
    <w:rsid w:val="00747833"/>
    <w:rsid w:val="00747B4D"/>
    <w:rsid w:val="00747C10"/>
    <w:rsid w:val="00750712"/>
    <w:rsid w:val="007507E4"/>
    <w:rsid w:val="007510E6"/>
    <w:rsid w:val="00753417"/>
    <w:rsid w:val="00755A4A"/>
    <w:rsid w:val="00756481"/>
    <w:rsid w:val="00760E14"/>
    <w:rsid w:val="00761C5A"/>
    <w:rsid w:val="007628E5"/>
    <w:rsid w:val="00762EC1"/>
    <w:rsid w:val="00762FF7"/>
    <w:rsid w:val="007647F9"/>
    <w:rsid w:val="00764BED"/>
    <w:rsid w:val="00765D08"/>
    <w:rsid w:val="00766990"/>
    <w:rsid w:val="007674E7"/>
    <w:rsid w:val="00770D1A"/>
    <w:rsid w:val="007731FA"/>
    <w:rsid w:val="00773E9F"/>
    <w:rsid w:val="0078087E"/>
    <w:rsid w:val="00781BAF"/>
    <w:rsid w:val="00782E83"/>
    <w:rsid w:val="00783229"/>
    <w:rsid w:val="00783DE6"/>
    <w:rsid w:val="00785034"/>
    <w:rsid w:val="00786D25"/>
    <w:rsid w:val="00787374"/>
    <w:rsid w:val="00790581"/>
    <w:rsid w:val="0079096F"/>
    <w:rsid w:val="00790D86"/>
    <w:rsid w:val="00793212"/>
    <w:rsid w:val="007960F2"/>
    <w:rsid w:val="007A038F"/>
    <w:rsid w:val="007A08D2"/>
    <w:rsid w:val="007A08DE"/>
    <w:rsid w:val="007A2730"/>
    <w:rsid w:val="007A2988"/>
    <w:rsid w:val="007A5EAF"/>
    <w:rsid w:val="007B2228"/>
    <w:rsid w:val="007B2439"/>
    <w:rsid w:val="007B5B7C"/>
    <w:rsid w:val="007B6801"/>
    <w:rsid w:val="007B7CFF"/>
    <w:rsid w:val="007C1415"/>
    <w:rsid w:val="007C15FD"/>
    <w:rsid w:val="007C268D"/>
    <w:rsid w:val="007C27B4"/>
    <w:rsid w:val="007C300A"/>
    <w:rsid w:val="007C31ED"/>
    <w:rsid w:val="007C55B3"/>
    <w:rsid w:val="007C5BC2"/>
    <w:rsid w:val="007C6161"/>
    <w:rsid w:val="007D0DC6"/>
    <w:rsid w:val="007D1DAF"/>
    <w:rsid w:val="007D6956"/>
    <w:rsid w:val="007E0510"/>
    <w:rsid w:val="007E18AC"/>
    <w:rsid w:val="007E2827"/>
    <w:rsid w:val="007E3CF6"/>
    <w:rsid w:val="007E46BC"/>
    <w:rsid w:val="007E4F53"/>
    <w:rsid w:val="007E5EF4"/>
    <w:rsid w:val="007E7A6C"/>
    <w:rsid w:val="007F2105"/>
    <w:rsid w:val="007F30FB"/>
    <w:rsid w:val="007F3C4F"/>
    <w:rsid w:val="007F5A52"/>
    <w:rsid w:val="007F6EA1"/>
    <w:rsid w:val="00800721"/>
    <w:rsid w:val="0080209F"/>
    <w:rsid w:val="008028A4"/>
    <w:rsid w:val="0080506F"/>
    <w:rsid w:val="00806DFB"/>
    <w:rsid w:val="0081303F"/>
    <w:rsid w:val="00814FE5"/>
    <w:rsid w:val="00815059"/>
    <w:rsid w:val="00816059"/>
    <w:rsid w:val="00816749"/>
    <w:rsid w:val="00821A7E"/>
    <w:rsid w:val="00822FB4"/>
    <w:rsid w:val="00823279"/>
    <w:rsid w:val="008264C0"/>
    <w:rsid w:val="0082780C"/>
    <w:rsid w:val="008316FE"/>
    <w:rsid w:val="00831A42"/>
    <w:rsid w:val="008328D7"/>
    <w:rsid w:val="00833B39"/>
    <w:rsid w:val="00834079"/>
    <w:rsid w:val="008340C2"/>
    <w:rsid w:val="00834187"/>
    <w:rsid w:val="00836213"/>
    <w:rsid w:val="00836F11"/>
    <w:rsid w:val="00840CF3"/>
    <w:rsid w:val="00844C6A"/>
    <w:rsid w:val="00846F0B"/>
    <w:rsid w:val="0085044B"/>
    <w:rsid w:val="00851A8C"/>
    <w:rsid w:val="00854BA1"/>
    <w:rsid w:val="00856C35"/>
    <w:rsid w:val="008640CD"/>
    <w:rsid w:val="00865686"/>
    <w:rsid w:val="00867CEE"/>
    <w:rsid w:val="00870CB9"/>
    <w:rsid w:val="00870E25"/>
    <w:rsid w:val="00872C5E"/>
    <w:rsid w:val="008738AA"/>
    <w:rsid w:val="00874D7E"/>
    <w:rsid w:val="00875F93"/>
    <w:rsid w:val="008768B9"/>
    <w:rsid w:val="00880F6A"/>
    <w:rsid w:val="00881A1A"/>
    <w:rsid w:val="00882E09"/>
    <w:rsid w:val="008854E2"/>
    <w:rsid w:val="008857A4"/>
    <w:rsid w:val="00886432"/>
    <w:rsid w:val="00887344"/>
    <w:rsid w:val="00887427"/>
    <w:rsid w:val="00890E91"/>
    <w:rsid w:val="008921E9"/>
    <w:rsid w:val="0089220B"/>
    <w:rsid w:val="0089223F"/>
    <w:rsid w:val="00893138"/>
    <w:rsid w:val="00897ACE"/>
    <w:rsid w:val="008A0720"/>
    <w:rsid w:val="008A2A46"/>
    <w:rsid w:val="008A391B"/>
    <w:rsid w:val="008A3D78"/>
    <w:rsid w:val="008A6454"/>
    <w:rsid w:val="008A71F9"/>
    <w:rsid w:val="008B05AD"/>
    <w:rsid w:val="008B33C6"/>
    <w:rsid w:val="008B4AC7"/>
    <w:rsid w:val="008B52D5"/>
    <w:rsid w:val="008B5FEB"/>
    <w:rsid w:val="008B71C2"/>
    <w:rsid w:val="008C0436"/>
    <w:rsid w:val="008C04FA"/>
    <w:rsid w:val="008C3CB0"/>
    <w:rsid w:val="008C4283"/>
    <w:rsid w:val="008C4E0B"/>
    <w:rsid w:val="008D02F8"/>
    <w:rsid w:val="008D6B0D"/>
    <w:rsid w:val="008E0E66"/>
    <w:rsid w:val="008E4154"/>
    <w:rsid w:val="008E59EA"/>
    <w:rsid w:val="008E5BA8"/>
    <w:rsid w:val="008E628E"/>
    <w:rsid w:val="008E6C16"/>
    <w:rsid w:val="008E7A25"/>
    <w:rsid w:val="008E7F61"/>
    <w:rsid w:val="008F04AF"/>
    <w:rsid w:val="008F20C9"/>
    <w:rsid w:val="008F4ACD"/>
    <w:rsid w:val="008F52AE"/>
    <w:rsid w:val="008F575F"/>
    <w:rsid w:val="00911C42"/>
    <w:rsid w:val="00912451"/>
    <w:rsid w:val="0092134E"/>
    <w:rsid w:val="0092189E"/>
    <w:rsid w:val="00922026"/>
    <w:rsid w:val="009224BE"/>
    <w:rsid w:val="009230E4"/>
    <w:rsid w:val="00923476"/>
    <w:rsid w:val="00923D98"/>
    <w:rsid w:val="009243F1"/>
    <w:rsid w:val="00925366"/>
    <w:rsid w:val="009258D7"/>
    <w:rsid w:val="009264C1"/>
    <w:rsid w:val="00926658"/>
    <w:rsid w:val="009273AA"/>
    <w:rsid w:val="00930612"/>
    <w:rsid w:val="00930F75"/>
    <w:rsid w:val="00934C39"/>
    <w:rsid w:val="009366CD"/>
    <w:rsid w:val="00944F9D"/>
    <w:rsid w:val="009450FB"/>
    <w:rsid w:val="0094624D"/>
    <w:rsid w:val="00952B2E"/>
    <w:rsid w:val="009555BE"/>
    <w:rsid w:val="009559E0"/>
    <w:rsid w:val="00957B89"/>
    <w:rsid w:val="00960412"/>
    <w:rsid w:val="0096247D"/>
    <w:rsid w:val="00962F1D"/>
    <w:rsid w:val="009645D9"/>
    <w:rsid w:val="009661AB"/>
    <w:rsid w:val="00966A8B"/>
    <w:rsid w:val="00972981"/>
    <w:rsid w:val="00972E69"/>
    <w:rsid w:val="009758D0"/>
    <w:rsid w:val="00975C99"/>
    <w:rsid w:val="00975EAB"/>
    <w:rsid w:val="0097685D"/>
    <w:rsid w:val="00976B52"/>
    <w:rsid w:val="00976DCB"/>
    <w:rsid w:val="0097765C"/>
    <w:rsid w:val="00981949"/>
    <w:rsid w:val="009825E1"/>
    <w:rsid w:val="00983D6B"/>
    <w:rsid w:val="00985194"/>
    <w:rsid w:val="00985C05"/>
    <w:rsid w:val="00986EB6"/>
    <w:rsid w:val="00990C97"/>
    <w:rsid w:val="0099151C"/>
    <w:rsid w:val="00991AFC"/>
    <w:rsid w:val="00992018"/>
    <w:rsid w:val="00992E47"/>
    <w:rsid w:val="00993944"/>
    <w:rsid w:val="009941C1"/>
    <w:rsid w:val="00994E98"/>
    <w:rsid w:val="009A35CB"/>
    <w:rsid w:val="009A52B7"/>
    <w:rsid w:val="009A6D97"/>
    <w:rsid w:val="009B44BB"/>
    <w:rsid w:val="009B48EE"/>
    <w:rsid w:val="009B5304"/>
    <w:rsid w:val="009B7795"/>
    <w:rsid w:val="009B7876"/>
    <w:rsid w:val="009B7BA5"/>
    <w:rsid w:val="009C04BD"/>
    <w:rsid w:val="009C20F0"/>
    <w:rsid w:val="009C303A"/>
    <w:rsid w:val="009C320B"/>
    <w:rsid w:val="009C379F"/>
    <w:rsid w:val="009C4223"/>
    <w:rsid w:val="009C6269"/>
    <w:rsid w:val="009C75ED"/>
    <w:rsid w:val="009D0D65"/>
    <w:rsid w:val="009D12F3"/>
    <w:rsid w:val="009D1675"/>
    <w:rsid w:val="009D1C6D"/>
    <w:rsid w:val="009D4A59"/>
    <w:rsid w:val="009E0896"/>
    <w:rsid w:val="009E0A6D"/>
    <w:rsid w:val="009E6A70"/>
    <w:rsid w:val="009F1761"/>
    <w:rsid w:val="009F276F"/>
    <w:rsid w:val="009F41FF"/>
    <w:rsid w:val="009F67D5"/>
    <w:rsid w:val="009F764E"/>
    <w:rsid w:val="00A01125"/>
    <w:rsid w:val="00A030F2"/>
    <w:rsid w:val="00A05CD9"/>
    <w:rsid w:val="00A0615E"/>
    <w:rsid w:val="00A07DF2"/>
    <w:rsid w:val="00A11A5F"/>
    <w:rsid w:val="00A13D4C"/>
    <w:rsid w:val="00A14148"/>
    <w:rsid w:val="00A149C6"/>
    <w:rsid w:val="00A16734"/>
    <w:rsid w:val="00A178AF"/>
    <w:rsid w:val="00A205B5"/>
    <w:rsid w:val="00A20C08"/>
    <w:rsid w:val="00A30045"/>
    <w:rsid w:val="00A30E4C"/>
    <w:rsid w:val="00A316E2"/>
    <w:rsid w:val="00A31B78"/>
    <w:rsid w:val="00A3324A"/>
    <w:rsid w:val="00A357FD"/>
    <w:rsid w:val="00A37FBF"/>
    <w:rsid w:val="00A41B82"/>
    <w:rsid w:val="00A4397D"/>
    <w:rsid w:val="00A470A1"/>
    <w:rsid w:val="00A47E70"/>
    <w:rsid w:val="00A5073F"/>
    <w:rsid w:val="00A51EAB"/>
    <w:rsid w:val="00A529F4"/>
    <w:rsid w:val="00A53325"/>
    <w:rsid w:val="00A53A5F"/>
    <w:rsid w:val="00A549A7"/>
    <w:rsid w:val="00A559FE"/>
    <w:rsid w:val="00A55EA9"/>
    <w:rsid w:val="00A56202"/>
    <w:rsid w:val="00A56D65"/>
    <w:rsid w:val="00A57638"/>
    <w:rsid w:val="00A576D5"/>
    <w:rsid w:val="00A60AD7"/>
    <w:rsid w:val="00A60B09"/>
    <w:rsid w:val="00A617A7"/>
    <w:rsid w:val="00A624A4"/>
    <w:rsid w:val="00A62978"/>
    <w:rsid w:val="00A64D39"/>
    <w:rsid w:val="00A65C7E"/>
    <w:rsid w:val="00A66F70"/>
    <w:rsid w:val="00A71AC4"/>
    <w:rsid w:val="00A71E8E"/>
    <w:rsid w:val="00A746EA"/>
    <w:rsid w:val="00A74A9C"/>
    <w:rsid w:val="00A751C6"/>
    <w:rsid w:val="00A76628"/>
    <w:rsid w:val="00A768EB"/>
    <w:rsid w:val="00A8062E"/>
    <w:rsid w:val="00A82A15"/>
    <w:rsid w:val="00A84139"/>
    <w:rsid w:val="00A86ADF"/>
    <w:rsid w:val="00A873F4"/>
    <w:rsid w:val="00A876C4"/>
    <w:rsid w:val="00A90DA5"/>
    <w:rsid w:val="00A9133D"/>
    <w:rsid w:val="00A93D18"/>
    <w:rsid w:val="00A9432F"/>
    <w:rsid w:val="00A94744"/>
    <w:rsid w:val="00A950DA"/>
    <w:rsid w:val="00A96B7F"/>
    <w:rsid w:val="00A97AEB"/>
    <w:rsid w:val="00AA0C85"/>
    <w:rsid w:val="00AA34A4"/>
    <w:rsid w:val="00AA3BEC"/>
    <w:rsid w:val="00AA4E89"/>
    <w:rsid w:val="00AA5726"/>
    <w:rsid w:val="00AB2085"/>
    <w:rsid w:val="00AB238C"/>
    <w:rsid w:val="00AB28EA"/>
    <w:rsid w:val="00AB325A"/>
    <w:rsid w:val="00AB44DB"/>
    <w:rsid w:val="00AB7045"/>
    <w:rsid w:val="00AB757F"/>
    <w:rsid w:val="00AC4275"/>
    <w:rsid w:val="00AC4F40"/>
    <w:rsid w:val="00AC6815"/>
    <w:rsid w:val="00AC694B"/>
    <w:rsid w:val="00AC7394"/>
    <w:rsid w:val="00AD01FF"/>
    <w:rsid w:val="00AD0CE6"/>
    <w:rsid w:val="00AD105F"/>
    <w:rsid w:val="00AD183D"/>
    <w:rsid w:val="00AD2867"/>
    <w:rsid w:val="00AD3F6B"/>
    <w:rsid w:val="00AD55EE"/>
    <w:rsid w:val="00AD71EC"/>
    <w:rsid w:val="00AE29E3"/>
    <w:rsid w:val="00AE38D6"/>
    <w:rsid w:val="00AE4674"/>
    <w:rsid w:val="00AE63AB"/>
    <w:rsid w:val="00AF062A"/>
    <w:rsid w:val="00AF1092"/>
    <w:rsid w:val="00AF2A29"/>
    <w:rsid w:val="00AF2E09"/>
    <w:rsid w:val="00AF4849"/>
    <w:rsid w:val="00AF56B0"/>
    <w:rsid w:val="00B00AD6"/>
    <w:rsid w:val="00B02A82"/>
    <w:rsid w:val="00B03B20"/>
    <w:rsid w:val="00B04A48"/>
    <w:rsid w:val="00B05ED7"/>
    <w:rsid w:val="00B10311"/>
    <w:rsid w:val="00B11719"/>
    <w:rsid w:val="00B12306"/>
    <w:rsid w:val="00B12C60"/>
    <w:rsid w:val="00B1312E"/>
    <w:rsid w:val="00B159D2"/>
    <w:rsid w:val="00B16B2C"/>
    <w:rsid w:val="00B17584"/>
    <w:rsid w:val="00B17A25"/>
    <w:rsid w:val="00B200DD"/>
    <w:rsid w:val="00B240FB"/>
    <w:rsid w:val="00B24452"/>
    <w:rsid w:val="00B27450"/>
    <w:rsid w:val="00B27D50"/>
    <w:rsid w:val="00B31478"/>
    <w:rsid w:val="00B31CD4"/>
    <w:rsid w:val="00B320CA"/>
    <w:rsid w:val="00B32402"/>
    <w:rsid w:val="00B32B19"/>
    <w:rsid w:val="00B32E6D"/>
    <w:rsid w:val="00B40A8F"/>
    <w:rsid w:val="00B42C04"/>
    <w:rsid w:val="00B43F4C"/>
    <w:rsid w:val="00B47D6B"/>
    <w:rsid w:val="00B5145B"/>
    <w:rsid w:val="00B51865"/>
    <w:rsid w:val="00B51A15"/>
    <w:rsid w:val="00B53B8D"/>
    <w:rsid w:val="00B5489E"/>
    <w:rsid w:val="00B600A7"/>
    <w:rsid w:val="00B60BEA"/>
    <w:rsid w:val="00B65580"/>
    <w:rsid w:val="00B66428"/>
    <w:rsid w:val="00B66CBD"/>
    <w:rsid w:val="00B7180F"/>
    <w:rsid w:val="00B75360"/>
    <w:rsid w:val="00B766F6"/>
    <w:rsid w:val="00B8063B"/>
    <w:rsid w:val="00B80E8C"/>
    <w:rsid w:val="00B83116"/>
    <w:rsid w:val="00B83697"/>
    <w:rsid w:val="00B83A0E"/>
    <w:rsid w:val="00B83E5E"/>
    <w:rsid w:val="00B847D8"/>
    <w:rsid w:val="00B84F79"/>
    <w:rsid w:val="00B858CC"/>
    <w:rsid w:val="00B871D3"/>
    <w:rsid w:val="00B875A1"/>
    <w:rsid w:val="00B9105D"/>
    <w:rsid w:val="00B917F3"/>
    <w:rsid w:val="00B91C68"/>
    <w:rsid w:val="00B9255B"/>
    <w:rsid w:val="00B935E2"/>
    <w:rsid w:val="00B961F9"/>
    <w:rsid w:val="00B96F02"/>
    <w:rsid w:val="00BA0ED2"/>
    <w:rsid w:val="00BA195F"/>
    <w:rsid w:val="00BA1E1C"/>
    <w:rsid w:val="00BA21E4"/>
    <w:rsid w:val="00BA321E"/>
    <w:rsid w:val="00BA6862"/>
    <w:rsid w:val="00BA68EF"/>
    <w:rsid w:val="00BA77BA"/>
    <w:rsid w:val="00BB0446"/>
    <w:rsid w:val="00BB47CD"/>
    <w:rsid w:val="00BB511A"/>
    <w:rsid w:val="00BB689E"/>
    <w:rsid w:val="00BB7018"/>
    <w:rsid w:val="00BC090F"/>
    <w:rsid w:val="00BC1D15"/>
    <w:rsid w:val="00BC44D4"/>
    <w:rsid w:val="00BC5B3C"/>
    <w:rsid w:val="00BC7CC3"/>
    <w:rsid w:val="00BD4602"/>
    <w:rsid w:val="00BD723D"/>
    <w:rsid w:val="00BD78D7"/>
    <w:rsid w:val="00BD7CE2"/>
    <w:rsid w:val="00BE0344"/>
    <w:rsid w:val="00BE13D3"/>
    <w:rsid w:val="00BE2534"/>
    <w:rsid w:val="00BE2613"/>
    <w:rsid w:val="00BE4258"/>
    <w:rsid w:val="00BE5444"/>
    <w:rsid w:val="00BE64CB"/>
    <w:rsid w:val="00BE6C3A"/>
    <w:rsid w:val="00BE6ECB"/>
    <w:rsid w:val="00BF1C05"/>
    <w:rsid w:val="00BF5515"/>
    <w:rsid w:val="00BF5E94"/>
    <w:rsid w:val="00BF5EB2"/>
    <w:rsid w:val="00BF6534"/>
    <w:rsid w:val="00C00EB1"/>
    <w:rsid w:val="00C015A1"/>
    <w:rsid w:val="00C024C3"/>
    <w:rsid w:val="00C028D2"/>
    <w:rsid w:val="00C03C46"/>
    <w:rsid w:val="00C05015"/>
    <w:rsid w:val="00C074E4"/>
    <w:rsid w:val="00C07891"/>
    <w:rsid w:val="00C115C6"/>
    <w:rsid w:val="00C11A59"/>
    <w:rsid w:val="00C17DFB"/>
    <w:rsid w:val="00C211F7"/>
    <w:rsid w:val="00C226F8"/>
    <w:rsid w:val="00C228A8"/>
    <w:rsid w:val="00C23050"/>
    <w:rsid w:val="00C24984"/>
    <w:rsid w:val="00C26764"/>
    <w:rsid w:val="00C27B39"/>
    <w:rsid w:val="00C30B3A"/>
    <w:rsid w:val="00C30C70"/>
    <w:rsid w:val="00C31041"/>
    <w:rsid w:val="00C3219D"/>
    <w:rsid w:val="00C329FE"/>
    <w:rsid w:val="00C34D23"/>
    <w:rsid w:val="00C35DFC"/>
    <w:rsid w:val="00C367F9"/>
    <w:rsid w:val="00C44416"/>
    <w:rsid w:val="00C4569C"/>
    <w:rsid w:val="00C47F6F"/>
    <w:rsid w:val="00C507ED"/>
    <w:rsid w:val="00C51D6F"/>
    <w:rsid w:val="00C52C12"/>
    <w:rsid w:val="00C532D4"/>
    <w:rsid w:val="00C54E2A"/>
    <w:rsid w:val="00C571BC"/>
    <w:rsid w:val="00C57A0F"/>
    <w:rsid w:val="00C57D94"/>
    <w:rsid w:val="00C65E66"/>
    <w:rsid w:val="00C67BB5"/>
    <w:rsid w:val="00C70093"/>
    <w:rsid w:val="00C7143F"/>
    <w:rsid w:val="00C73AAF"/>
    <w:rsid w:val="00C745C2"/>
    <w:rsid w:val="00C75D43"/>
    <w:rsid w:val="00C772D5"/>
    <w:rsid w:val="00C814BB"/>
    <w:rsid w:val="00C81DC2"/>
    <w:rsid w:val="00C82385"/>
    <w:rsid w:val="00C8306C"/>
    <w:rsid w:val="00C830F8"/>
    <w:rsid w:val="00C84405"/>
    <w:rsid w:val="00C855ED"/>
    <w:rsid w:val="00C879C2"/>
    <w:rsid w:val="00C94284"/>
    <w:rsid w:val="00C95A24"/>
    <w:rsid w:val="00C965E1"/>
    <w:rsid w:val="00C972AF"/>
    <w:rsid w:val="00C976EA"/>
    <w:rsid w:val="00CA2CA2"/>
    <w:rsid w:val="00CA3169"/>
    <w:rsid w:val="00CA3731"/>
    <w:rsid w:val="00CA3B13"/>
    <w:rsid w:val="00CA40B6"/>
    <w:rsid w:val="00CA464D"/>
    <w:rsid w:val="00CA4670"/>
    <w:rsid w:val="00CA4B56"/>
    <w:rsid w:val="00CA5325"/>
    <w:rsid w:val="00CA5A94"/>
    <w:rsid w:val="00CB0A66"/>
    <w:rsid w:val="00CB2352"/>
    <w:rsid w:val="00CB2FAA"/>
    <w:rsid w:val="00CB3A95"/>
    <w:rsid w:val="00CB4013"/>
    <w:rsid w:val="00CB4D21"/>
    <w:rsid w:val="00CB6A2E"/>
    <w:rsid w:val="00CC0189"/>
    <w:rsid w:val="00CC12C9"/>
    <w:rsid w:val="00CC17F5"/>
    <w:rsid w:val="00CC1B83"/>
    <w:rsid w:val="00CC5385"/>
    <w:rsid w:val="00CC6F1E"/>
    <w:rsid w:val="00CD0631"/>
    <w:rsid w:val="00CD08FC"/>
    <w:rsid w:val="00CD4043"/>
    <w:rsid w:val="00CD4B47"/>
    <w:rsid w:val="00CD5363"/>
    <w:rsid w:val="00CD53A8"/>
    <w:rsid w:val="00CD578A"/>
    <w:rsid w:val="00CD5FF3"/>
    <w:rsid w:val="00CD62E1"/>
    <w:rsid w:val="00CD63AB"/>
    <w:rsid w:val="00CE117E"/>
    <w:rsid w:val="00CE18C6"/>
    <w:rsid w:val="00CE3116"/>
    <w:rsid w:val="00CE3AA1"/>
    <w:rsid w:val="00CE5B19"/>
    <w:rsid w:val="00CF02BB"/>
    <w:rsid w:val="00CF0E4B"/>
    <w:rsid w:val="00CF142F"/>
    <w:rsid w:val="00CF1C20"/>
    <w:rsid w:val="00CF74D6"/>
    <w:rsid w:val="00D00822"/>
    <w:rsid w:val="00D02CED"/>
    <w:rsid w:val="00D033A8"/>
    <w:rsid w:val="00D05361"/>
    <w:rsid w:val="00D057E2"/>
    <w:rsid w:val="00D10AF6"/>
    <w:rsid w:val="00D11000"/>
    <w:rsid w:val="00D16BFF"/>
    <w:rsid w:val="00D17D09"/>
    <w:rsid w:val="00D20A48"/>
    <w:rsid w:val="00D211B9"/>
    <w:rsid w:val="00D22D28"/>
    <w:rsid w:val="00D237D2"/>
    <w:rsid w:val="00D3068B"/>
    <w:rsid w:val="00D3097F"/>
    <w:rsid w:val="00D32CD8"/>
    <w:rsid w:val="00D33352"/>
    <w:rsid w:val="00D364A4"/>
    <w:rsid w:val="00D37C76"/>
    <w:rsid w:val="00D41162"/>
    <w:rsid w:val="00D41A58"/>
    <w:rsid w:val="00D44394"/>
    <w:rsid w:val="00D45444"/>
    <w:rsid w:val="00D47255"/>
    <w:rsid w:val="00D50C64"/>
    <w:rsid w:val="00D53A7F"/>
    <w:rsid w:val="00D60D54"/>
    <w:rsid w:val="00D60F1F"/>
    <w:rsid w:val="00D6282B"/>
    <w:rsid w:val="00D65DE0"/>
    <w:rsid w:val="00D661D2"/>
    <w:rsid w:val="00D70165"/>
    <w:rsid w:val="00D721E6"/>
    <w:rsid w:val="00D73092"/>
    <w:rsid w:val="00D737F1"/>
    <w:rsid w:val="00D73928"/>
    <w:rsid w:val="00D743D8"/>
    <w:rsid w:val="00D74B60"/>
    <w:rsid w:val="00D757FC"/>
    <w:rsid w:val="00D75990"/>
    <w:rsid w:val="00D75C5D"/>
    <w:rsid w:val="00D76A3D"/>
    <w:rsid w:val="00D773C1"/>
    <w:rsid w:val="00D77979"/>
    <w:rsid w:val="00D77DEE"/>
    <w:rsid w:val="00D804AC"/>
    <w:rsid w:val="00D80C64"/>
    <w:rsid w:val="00D822CA"/>
    <w:rsid w:val="00D833A8"/>
    <w:rsid w:val="00D8499B"/>
    <w:rsid w:val="00D87063"/>
    <w:rsid w:val="00D90AEB"/>
    <w:rsid w:val="00D92F40"/>
    <w:rsid w:val="00D9782D"/>
    <w:rsid w:val="00DA02BA"/>
    <w:rsid w:val="00DA07CC"/>
    <w:rsid w:val="00DA082F"/>
    <w:rsid w:val="00DA0EF4"/>
    <w:rsid w:val="00DA19E6"/>
    <w:rsid w:val="00DA50F2"/>
    <w:rsid w:val="00DA5B93"/>
    <w:rsid w:val="00DA6517"/>
    <w:rsid w:val="00DB0384"/>
    <w:rsid w:val="00DB098D"/>
    <w:rsid w:val="00DB111D"/>
    <w:rsid w:val="00DB22FD"/>
    <w:rsid w:val="00DB2F0A"/>
    <w:rsid w:val="00DB337D"/>
    <w:rsid w:val="00DB3A20"/>
    <w:rsid w:val="00DB4381"/>
    <w:rsid w:val="00DC0D09"/>
    <w:rsid w:val="00DC1975"/>
    <w:rsid w:val="00DC2CC2"/>
    <w:rsid w:val="00DC35FC"/>
    <w:rsid w:val="00DC469D"/>
    <w:rsid w:val="00DC6375"/>
    <w:rsid w:val="00DC7A84"/>
    <w:rsid w:val="00DD26AB"/>
    <w:rsid w:val="00DD3D44"/>
    <w:rsid w:val="00DD53F9"/>
    <w:rsid w:val="00DE0F54"/>
    <w:rsid w:val="00DE366B"/>
    <w:rsid w:val="00DE5ACA"/>
    <w:rsid w:val="00DF0F67"/>
    <w:rsid w:val="00DF11BE"/>
    <w:rsid w:val="00DF1756"/>
    <w:rsid w:val="00DF23A2"/>
    <w:rsid w:val="00DF43F5"/>
    <w:rsid w:val="00E00691"/>
    <w:rsid w:val="00E025C4"/>
    <w:rsid w:val="00E05BEE"/>
    <w:rsid w:val="00E06E90"/>
    <w:rsid w:val="00E072AC"/>
    <w:rsid w:val="00E105E3"/>
    <w:rsid w:val="00E11CD9"/>
    <w:rsid w:val="00E13086"/>
    <w:rsid w:val="00E1363B"/>
    <w:rsid w:val="00E1452D"/>
    <w:rsid w:val="00E15DA8"/>
    <w:rsid w:val="00E1658C"/>
    <w:rsid w:val="00E16E56"/>
    <w:rsid w:val="00E17549"/>
    <w:rsid w:val="00E2076F"/>
    <w:rsid w:val="00E23AB5"/>
    <w:rsid w:val="00E250D6"/>
    <w:rsid w:val="00E25E35"/>
    <w:rsid w:val="00E300CB"/>
    <w:rsid w:val="00E3524A"/>
    <w:rsid w:val="00E3783D"/>
    <w:rsid w:val="00E44AE0"/>
    <w:rsid w:val="00E46191"/>
    <w:rsid w:val="00E47114"/>
    <w:rsid w:val="00E47279"/>
    <w:rsid w:val="00E50B67"/>
    <w:rsid w:val="00E50CEF"/>
    <w:rsid w:val="00E528B2"/>
    <w:rsid w:val="00E5628D"/>
    <w:rsid w:val="00E5699E"/>
    <w:rsid w:val="00E63AFE"/>
    <w:rsid w:val="00E6479E"/>
    <w:rsid w:val="00E65D52"/>
    <w:rsid w:val="00E71457"/>
    <w:rsid w:val="00E71790"/>
    <w:rsid w:val="00E71C94"/>
    <w:rsid w:val="00E80A30"/>
    <w:rsid w:val="00E80C31"/>
    <w:rsid w:val="00E81143"/>
    <w:rsid w:val="00E82CE2"/>
    <w:rsid w:val="00E854E5"/>
    <w:rsid w:val="00E905CF"/>
    <w:rsid w:val="00E92A9A"/>
    <w:rsid w:val="00E950F1"/>
    <w:rsid w:val="00E952FE"/>
    <w:rsid w:val="00E95720"/>
    <w:rsid w:val="00EA2681"/>
    <w:rsid w:val="00EA2FC6"/>
    <w:rsid w:val="00EA3EFF"/>
    <w:rsid w:val="00EA7912"/>
    <w:rsid w:val="00EB21D6"/>
    <w:rsid w:val="00EB6CE7"/>
    <w:rsid w:val="00EC1BB2"/>
    <w:rsid w:val="00EC3431"/>
    <w:rsid w:val="00EC4939"/>
    <w:rsid w:val="00EC6F37"/>
    <w:rsid w:val="00EC7204"/>
    <w:rsid w:val="00ED0F48"/>
    <w:rsid w:val="00ED1564"/>
    <w:rsid w:val="00ED22A8"/>
    <w:rsid w:val="00EE6271"/>
    <w:rsid w:val="00EE7EC9"/>
    <w:rsid w:val="00EF2004"/>
    <w:rsid w:val="00EF5AB2"/>
    <w:rsid w:val="00F00233"/>
    <w:rsid w:val="00F0052B"/>
    <w:rsid w:val="00F03947"/>
    <w:rsid w:val="00F06555"/>
    <w:rsid w:val="00F0660A"/>
    <w:rsid w:val="00F066D4"/>
    <w:rsid w:val="00F1062A"/>
    <w:rsid w:val="00F128D8"/>
    <w:rsid w:val="00F132F0"/>
    <w:rsid w:val="00F166B1"/>
    <w:rsid w:val="00F222F9"/>
    <w:rsid w:val="00F23F60"/>
    <w:rsid w:val="00F24B70"/>
    <w:rsid w:val="00F25426"/>
    <w:rsid w:val="00F26AD2"/>
    <w:rsid w:val="00F26DC4"/>
    <w:rsid w:val="00F3001E"/>
    <w:rsid w:val="00F31A09"/>
    <w:rsid w:val="00F32726"/>
    <w:rsid w:val="00F346DD"/>
    <w:rsid w:val="00F36482"/>
    <w:rsid w:val="00F41714"/>
    <w:rsid w:val="00F41BC5"/>
    <w:rsid w:val="00F42586"/>
    <w:rsid w:val="00F435F3"/>
    <w:rsid w:val="00F44EA4"/>
    <w:rsid w:val="00F4624F"/>
    <w:rsid w:val="00F46B7B"/>
    <w:rsid w:val="00F47571"/>
    <w:rsid w:val="00F5032A"/>
    <w:rsid w:val="00F5149B"/>
    <w:rsid w:val="00F52921"/>
    <w:rsid w:val="00F538D6"/>
    <w:rsid w:val="00F55363"/>
    <w:rsid w:val="00F56DA9"/>
    <w:rsid w:val="00F62468"/>
    <w:rsid w:val="00F640D1"/>
    <w:rsid w:val="00F64A4E"/>
    <w:rsid w:val="00F676E9"/>
    <w:rsid w:val="00F72137"/>
    <w:rsid w:val="00F733EF"/>
    <w:rsid w:val="00F815ED"/>
    <w:rsid w:val="00F8780B"/>
    <w:rsid w:val="00F927D8"/>
    <w:rsid w:val="00F9402C"/>
    <w:rsid w:val="00FA0DAC"/>
    <w:rsid w:val="00FA14E2"/>
    <w:rsid w:val="00FA5026"/>
    <w:rsid w:val="00FB0102"/>
    <w:rsid w:val="00FB1990"/>
    <w:rsid w:val="00FB1B41"/>
    <w:rsid w:val="00FB6947"/>
    <w:rsid w:val="00FB696F"/>
    <w:rsid w:val="00FC0316"/>
    <w:rsid w:val="00FC0B37"/>
    <w:rsid w:val="00FC5BA0"/>
    <w:rsid w:val="00FD5E25"/>
    <w:rsid w:val="00FD74B6"/>
    <w:rsid w:val="00FD7E7D"/>
    <w:rsid w:val="00FE1AFE"/>
    <w:rsid w:val="00FE63AF"/>
    <w:rsid w:val="00FF0CCE"/>
    <w:rsid w:val="00FF267E"/>
    <w:rsid w:val="00FF2A3A"/>
    <w:rsid w:val="00FF3EAA"/>
    <w:rsid w:val="00FF42C8"/>
    <w:rsid w:val="00FF44B6"/>
    <w:rsid w:val="00FF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2"/>
    </o:shapelayout>
  </w:shapeDefaults>
  <w:decimalSymbol w:val=","/>
  <w:listSeparator w:val=";"/>
  <w14:docId w14:val="0F3D48C8"/>
  <w15:docId w15:val="{5A034410-2DA8-41AC-99FD-9353879C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A07CC"/>
    <w:pPr>
      <w:spacing w:before="120" w:after="240"/>
      <w:jc w:val="both"/>
    </w:pPr>
    <w:rPr>
      <w:rFonts w:ascii="Swis721 BT" w:eastAsiaTheme="minorHAnsi" w:hAnsi="Swis721 BT" w:cstheme="minorBidi"/>
      <w:szCs w:val="21"/>
      <w:lang w:val="es-ES_tradnl" w:eastAsia="en-US"/>
    </w:rPr>
  </w:style>
  <w:style w:type="paragraph" w:styleId="Ttulo1">
    <w:name w:val="heading 1"/>
    <w:basedOn w:val="Normal"/>
    <w:next w:val="Normal"/>
    <w:link w:val="Ttulo1Car"/>
    <w:qFormat/>
    <w:rsid w:val="00DA07CC"/>
    <w:pPr>
      <w:keepNext/>
      <w:numPr>
        <w:numId w:val="13"/>
      </w:numPr>
      <w:tabs>
        <w:tab w:val="left" w:pos="0"/>
      </w:tabs>
      <w:outlineLvl w:val="0"/>
    </w:pPr>
    <w:rPr>
      <w:b/>
      <w:caps/>
      <w:color w:val="0397D6"/>
      <w:sz w:val="32"/>
    </w:rPr>
  </w:style>
  <w:style w:type="paragraph" w:styleId="Ttulo2">
    <w:name w:val="heading 2"/>
    <w:basedOn w:val="Ttulo1"/>
    <w:next w:val="Normal"/>
    <w:link w:val="Ttulo2Car"/>
    <w:uiPriority w:val="9"/>
    <w:qFormat/>
    <w:rsid w:val="00A624A4"/>
    <w:pPr>
      <w:numPr>
        <w:ilvl w:val="1"/>
      </w:numPr>
      <w:outlineLvl w:val="1"/>
    </w:pPr>
    <w:rPr>
      <w:rFonts w:cs="Arial"/>
      <w:caps w:val="0"/>
      <w:smallCaps/>
    </w:rPr>
  </w:style>
  <w:style w:type="paragraph" w:styleId="Ttulo3">
    <w:name w:val="heading 3"/>
    <w:basedOn w:val="Normal"/>
    <w:next w:val="Normal"/>
    <w:link w:val="Ttulo3Car"/>
    <w:uiPriority w:val="9"/>
    <w:qFormat/>
    <w:rsid w:val="00BA21E4"/>
    <w:pPr>
      <w:numPr>
        <w:ilvl w:val="2"/>
        <w:numId w:val="13"/>
      </w:numPr>
      <w:spacing w:before="80" w:after="200"/>
      <w:outlineLvl w:val="2"/>
    </w:pPr>
    <w:rPr>
      <w:b/>
      <w:i/>
      <w:color w:val="0397D6"/>
      <w:sz w:val="30"/>
      <w:szCs w:val="30"/>
    </w:rPr>
  </w:style>
  <w:style w:type="paragraph" w:styleId="Ttulo4">
    <w:name w:val="heading 4"/>
    <w:basedOn w:val="Ttulo5"/>
    <w:next w:val="Normal"/>
    <w:link w:val="Ttulo4Car"/>
    <w:qFormat/>
    <w:rsid w:val="00350DAD"/>
    <w:pPr>
      <w:numPr>
        <w:ilvl w:val="3"/>
      </w:numPr>
      <w:spacing w:after="160"/>
      <w:jc w:val="left"/>
      <w:outlineLvl w:val="3"/>
    </w:pPr>
    <w:rPr>
      <w:b w:val="0"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qFormat/>
    <w:rsid w:val="00FF0CCE"/>
    <w:pPr>
      <w:numPr>
        <w:ilvl w:val="4"/>
        <w:numId w:val="13"/>
      </w:numPr>
      <w:spacing w:before="80" w:after="120"/>
      <w:outlineLvl w:val="4"/>
    </w:pPr>
    <w:rPr>
      <w:b/>
      <w:color w:val="0397D6"/>
      <w:sz w:val="28"/>
      <w:szCs w:val="28"/>
      <w:lang w:val="es-ES"/>
    </w:rPr>
  </w:style>
  <w:style w:type="paragraph" w:styleId="Ttulo6">
    <w:name w:val="heading 6"/>
    <w:basedOn w:val="Normal"/>
    <w:next w:val="Normal"/>
    <w:link w:val="Ttulo6Car"/>
    <w:uiPriority w:val="9"/>
    <w:qFormat/>
    <w:rsid w:val="00FF0CCE"/>
    <w:pPr>
      <w:numPr>
        <w:ilvl w:val="5"/>
        <w:numId w:val="13"/>
      </w:numPr>
      <w:spacing w:before="40" w:after="120"/>
      <w:outlineLvl w:val="5"/>
    </w:pPr>
    <w:rPr>
      <w:b/>
      <w:i/>
      <w:color w:val="0397D6"/>
      <w:sz w:val="26"/>
      <w:szCs w:val="26"/>
    </w:rPr>
  </w:style>
  <w:style w:type="paragraph" w:styleId="Ttulo7">
    <w:name w:val="heading 7"/>
    <w:basedOn w:val="Normal"/>
    <w:next w:val="Normal"/>
    <w:link w:val="Ttulo7Car"/>
    <w:qFormat/>
    <w:rsid w:val="00FF0CCE"/>
    <w:pPr>
      <w:numPr>
        <w:ilvl w:val="6"/>
        <w:numId w:val="13"/>
      </w:numPr>
      <w:spacing w:before="40" w:after="80"/>
      <w:outlineLvl w:val="6"/>
    </w:pPr>
    <w:rPr>
      <w:color w:val="0397D6"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FF0CCE"/>
    <w:pPr>
      <w:numPr>
        <w:ilvl w:val="7"/>
        <w:numId w:val="15"/>
      </w:numPr>
      <w:spacing w:before="40" w:after="40"/>
      <w:outlineLvl w:val="7"/>
    </w:pPr>
    <w:rPr>
      <w:b/>
      <w:color w:val="0397D6"/>
      <w:sz w:val="24"/>
      <w:szCs w:val="24"/>
    </w:rPr>
  </w:style>
  <w:style w:type="paragraph" w:styleId="Ttulo9">
    <w:name w:val="heading 9"/>
    <w:basedOn w:val="Normal"/>
    <w:next w:val="Normal"/>
    <w:link w:val="Ttulo9Car"/>
    <w:qFormat/>
    <w:rsid w:val="00FF0CCE"/>
    <w:pPr>
      <w:numPr>
        <w:ilvl w:val="8"/>
        <w:numId w:val="15"/>
      </w:numPr>
      <w:spacing w:after="40"/>
      <w:outlineLvl w:val="8"/>
    </w:pPr>
    <w:rPr>
      <w:b/>
      <w:i/>
      <w:color w:val="0397D6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A07CC"/>
    <w:rPr>
      <w:rFonts w:ascii="Swis721 BT" w:eastAsiaTheme="minorHAnsi" w:hAnsi="Swis721 BT" w:cstheme="minorBidi"/>
      <w:b/>
      <w:caps/>
      <w:color w:val="0397D6"/>
      <w:sz w:val="32"/>
      <w:szCs w:val="21"/>
      <w:lang w:val="es-ES_tradnl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A624A4"/>
    <w:rPr>
      <w:rFonts w:ascii="Swis721 BT" w:eastAsiaTheme="minorHAnsi" w:hAnsi="Swis721 BT" w:cs="Arial"/>
      <w:b/>
      <w:smallCaps/>
      <w:color w:val="0397D6"/>
      <w:sz w:val="32"/>
      <w:szCs w:val="22"/>
      <w:lang w:val="es-ES_tradnl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BA21E4"/>
    <w:rPr>
      <w:rFonts w:ascii="Swis721 BT" w:eastAsiaTheme="minorHAnsi" w:hAnsi="Swis721 BT" w:cstheme="minorBidi"/>
      <w:b/>
      <w:i/>
      <w:color w:val="0397D6"/>
      <w:sz w:val="30"/>
      <w:szCs w:val="30"/>
      <w:lang w:val="es-ES_tradnl" w:eastAsia="en-US"/>
    </w:rPr>
  </w:style>
  <w:style w:type="character" w:customStyle="1" w:styleId="Ttulo4Car">
    <w:name w:val="Título 4 Car"/>
    <w:basedOn w:val="Fuentedeprrafopredeter"/>
    <w:link w:val="Ttulo4"/>
    <w:rsid w:val="00350DAD"/>
    <w:rPr>
      <w:rFonts w:ascii="Swis721 BT" w:eastAsiaTheme="minorHAnsi" w:hAnsi="Swis721 BT" w:cstheme="minorBidi"/>
      <w:color w:val="0397D6"/>
      <w:sz w:val="30"/>
      <w:szCs w:val="30"/>
      <w:lang w:eastAsia="en-US"/>
    </w:rPr>
  </w:style>
  <w:style w:type="numbering" w:customStyle="1" w:styleId="Numerado1erNivel">
    <w:name w:val="Numerado 1er Nivel"/>
    <w:basedOn w:val="Sinlista"/>
    <w:rsid w:val="00B32402"/>
    <w:pPr>
      <w:numPr>
        <w:numId w:val="7"/>
      </w:numPr>
    </w:pPr>
  </w:style>
  <w:style w:type="paragraph" w:customStyle="1" w:styleId="PiePgina">
    <w:name w:val="Pie Página"/>
    <w:basedOn w:val="Normal"/>
    <w:qFormat/>
    <w:rsid w:val="00226DE8"/>
    <w:pPr>
      <w:tabs>
        <w:tab w:val="left" w:pos="0"/>
        <w:tab w:val="center" w:pos="4253"/>
        <w:tab w:val="right" w:pos="8505"/>
      </w:tabs>
      <w:spacing w:after="0"/>
    </w:pPr>
  </w:style>
  <w:style w:type="paragraph" w:styleId="Encabezado">
    <w:name w:val="header"/>
    <w:aliases w:val="Encabezado/Pie"/>
    <w:basedOn w:val="Normal"/>
    <w:link w:val="EncabezadoCar"/>
    <w:unhideWhenUsed/>
    <w:rsid w:val="00226DE8"/>
    <w:pPr>
      <w:spacing w:after="0"/>
      <w:jc w:val="center"/>
    </w:pPr>
  </w:style>
  <w:style w:type="numbering" w:customStyle="1" w:styleId="BulletNivel4">
    <w:name w:val="Bullet Nivel 4"/>
    <w:basedOn w:val="Sinlista"/>
    <w:rsid w:val="0006371D"/>
    <w:pPr>
      <w:numPr>
        <w:numId w:val="9"/>
      </w:numPr>
    </w:pPr>
  </w:style>
  <w:style w:type="paragraph" w:customStyle="1" w:styleId="Refs-Cargo">
    <w:name w:val="Refs - Cargo"/>
    <w:basedOn w:val="Normal"/>
    <w:rsid w:val="00957B89"/>
    <w:pPr>
      <w:spacing w:after="0"/>
      <w:jc w:val="left"/>
    </w:pPr>
    <w:rPr>
      <w:rFonts w:eastAsia="Times New Roman" w:cs="Times New Roman"/>
      <w:color w:val="CDCDCD"/>
      <w:szCs w:val="20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styleId="Refdenotaalpie">
    <w:name w:val="footnote reference"/>
    <w:basedOn w:val="Fuentedeprrafopredeter"/>
    <w:rPr>
      <w:vertAlign w:val="superscript"/>
    </w:rPr>
  </w:style>
  <w:style w:type="paragraph" w:styleId="Tabladeilustraciones">
    <w:name w:val="table of figures"/>
    <w:basedOn w:val="Normal"/>
    <w:semiHidden/>
    <w:pPr>
      <w:tabs>
        <w:tab w:val="right" w:leader="dot" w:pos="6480"/>
      </w:tabs>
      <w:spacing w:after="220" w:line="220" w:lineRule="atLeast"/>
      <w:ind w:left="1440" w:hanging="360"/>
    </w:pPr>
    <w:rPr>
      <w:szCs w:val="20"/>
    </w:rPr>
  </w:style>
  <w:style w:type="paragraph" w:styleId="TDC1">
    <w:name w:val="toc 1"/>
    <w:basedOn w:val="Normal"/>
    <w:next w:val="Normal"/>
    <w:autoRedefine/>
    <w:uiPriority w:val="39"/>
    <w:rsid w:val="000D2085"/>
    <w:pPr>
      <w:tabs>
        <w:tab w:val="right" w:leader="dot" w:pos="9628"/>
      </w:tabs>
      <w:spacing w:after="0"/>
    </w:pPr>
    <w:rPr>
      <w:b/>
      <w:caps/>
    </w:rPr>
  </w:style>
  <w:style w:type="paragraph" w:styleId="TDC2">
    <w:name w:val="toc 2"/>
    <w:basedOn w:val="Normal"/>
    <w:next w:val="Normal"/>
    <w:autoRedefine/>
    <w:uiPriority w:val="39"/>
    <w:rsid w:val="0035439B"/>
    <w:pPr>
      <w:spacing w:after="0"/>
    </w:pPr>
    <w:rPr>
      <w:smallCaps/>
    </w:rPr>
  </w:style>
  <w:style w:type="paragraph" w:styleId="TDC3">
    <w:name w:val="toc 3"/>
    <w:basedOn w:val="Normal"/>
    <w:next w:val="Normal"/>
    <w:autoRedefine/>
    <w:uiPriority w:val="39"/>
    <w:rsid w:val="0035439B"/>
    <w:pPr>
      <w:spacing w:after="0"/>
    </w:pPr>
    <w:rPr>
      <w:i/>
    </w:rPr>
  </w:style>
  <w:style w:type="paragraph" w:styleId="TDC4">
    <w:name w:val="toc 4"/>
    <w:basedOn w:val="Normal"/>
    <w:next w:val="Normal"/>
    <w:autoRedefine/>
    <w:uiPriority w:val="39"/>
    <w:rsid w:val="0035439B"/>
    <w:pPr>
      <w:spacing w:after="0"/>
    </w:pPr>
    <w:rPr>
      <w:sz w:val="18"/>
    </w:rPr>
  </w:style>
  <w:style w:type="paragraph" w:styleId="TDC5">
    <w:name w:val="toc 5"/>
    <w:basedOn w:val="Normal"/>
    <w:next w:val="Normal"/>
    <w:autoRedefine/>
    <w:uiPriority w:val="39"/>
    <w:rsid w:val="0035439B"/>
    <w:pPr>
      <w:spacing w:after="0"/>
    </w:pPr>
    <w:rPr>
      <w:sz w:val="18"/>
    </w:rPr>
  </w:style>
  <w:style w:type="paragraph" w:styleId="TDC6">
    <w:name w:val="toc 6"/>
    <w:basedOn w:val="Normal"/>
    <w:next w:val="Normal"/>
    <w:autoRedefine/>
    <w:uiPriority w:val="39"/>
    <w:rsid w:val="0035439B"/>
    <w:pPr>
      <w:spacing w:after="0"/>
    </w:pPr>
    <w:rPr>
      <w:sz w:val="18"/>
    </w:rPr>
  </w:style>
  <w:style w:type="paragraph" w:styleId="TDC7">
    <w:name w:val="toc 7"/>
    <w:basedOn w:val="Normal"/>
    <w:next w:val="Normal"/>
    <w:autoRedefine/>
    <w:rsid w:val="0035439B"/>
    <w:rPr>
      <w:sz w:val="18"/>
    </w:rPr>
  </w:style>
  <w:style w:type="paragraph" w:styleId="TDC8">
    <w:name w:val="toc 8"/>
    <w:basedOn w:val="Normal"/>
    <w:next w:val="Normal"/>
    <w:autoRedefine/>
    <w:rsid w:val="0035439B"/>
    <w:rPr>
      <w:sz w:val="18"/>
    </w:rPr>
  </w:style>
  <w:style w:type="paragraph" w:styleId="TDC9">
    <w:name w:val="toc 9"/>
    <w:basedOn w:val="Normal"/>
    <w:next w:val="Normal"/>
    <w:autoRedefine/>
    <w:rsid w:val="0035439B"/>
    <w:rPr>
      <w:sz w:val="18"/>
    </w:rPr>
  </w:style>
  <w:style w:type="paragraph" w:styleId="Textonotapie">
    <w:name w:val="footnote text"/>
    <w:basedOn w:val="Normal"/>
    <w:link w:val="TextonotapieCar"/>
    <w:qFormat/>
    <w:rPr>
      <w:szCs w:val="20"/>
    </w:rPr>
  </w:style>
  <w:style w:type="paragraph" w:styleId="Ttulo">
    <w:name w:val="Title"/>
    <w:basedOn w:val="Normal"/>
    <w:link w:val="TtuloCar"/>
    <w:pPr>
      <w:jc w:val="center"/>
    </w:pPr>
    <w:rPr>
      <w:b/>
      <w:bCs/>
    </w:rPr>
  </w:style>
  <w:style w:type="character" w:customStyle="1" w:styleId="ISecAuditors">
    <w:name w:val="ISecAuditors"/>
    <w:basedOn w:val="Fuentedeprrafopredeter"/>
    <w:rsid w:val="00B32402"/>
    <w:rPr>
      <w:b/>
      <w:bCs/>
      <w:color w:val="CDCDCD"/>
    </w:rPr>
  </w:style>
  <w:style w:type="paragraph" w:customStyle="1" w:styleId="NegritaAzul">
    <w:name w:val="Negrita Azul"/>
    <w:basedOn w:val="Normal"/>
    <w:rsid w:val="004C0709"/>
    <w:pPr>
      <w:spacing w:after="0"/>
      <w:jc w:val="left"/>
    </w:pPr>
    <w:rPr>
      <w:rFonts w:eastAsia="Times New Roman" w:cs="Times New Roman"/>
      <w:b/>
      <w:bCs/>
      <w:color w:val="0397D6"/>
      <w:szCs w:val="20"/>
    </w:rPr>
  </w:style>
  <w:style w:type="paragraph" w:styleId="Prrafodelista">
    <w:name w:val="List Paragraph"/>
    <w:basedOn w:val="Normal"/>
    <w:link w:val="PrrafodelistaCar"/>
    <w:rsid w:val="00B66428"/>
    <w:pPr>
      <w:numPr>
        <w:numId w:val="16"/>
      </w:numPr>
    </w:pPr>
  </w:style>
  <w:style w:type="character" w:styleId="Textoennegrita">
    <w:name w:val="Strong"/>
    <w:uiPriority w:val="22"/>
    <w:rsid w:val="00887427"/>
    <w:rPr>
      <w:b/>
      <w:bCs/>
    </w:rPr>
  </w:style>
  <w:style w:type="table" w:styleId="Tablaconcuadrcula">
    <w:name w:val="Table Grid"/>
    <w:basedOn w:val="Tablanormal"/>
    <w:uiPriority w:val="39"/>
    <w:rsid w:val="006D4F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umerado2oNivel">
    <w:name w:val="Numerado 2o Nivel"/>
    <w:basedOn w:val="Sinlista"/>
    <w:rsid w:val="004C0709"/>
    <w:pPr>
      <w:numPr>
        <w:numId w:val="8"/>
      </w:numPr>
    </w:pPr>
  </w:style>
  <w:style w:type="character" w:styleId="Refdecomentario">
    <w:name w:val="annotation reference"/>
    <w:basedOn w:val="Fuentedeprrafopredeter"/>
    <w:rsid w:val="002A0A18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2A0A18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2A0A18"/>
    <w:rPr>
      <w:rFonts w:ascii="Arial" w:hAnsi="Arial"/>
      <w:lang w:val="es-ES_tradnl"/>
    </w:rPr>
  </w:style>
  <w:style w:type="paragraph" w:customStyle="1" w:styleId="CodigoFuente">
    <w:name w:val="Codigo Fuente"/>
    <w:basedOn w:val="Normal"/>
    <w:rsid w:val="003456B0"/>
    <w:pPr>
      <w:ind w:left="289" w:right="227" w:firstLine="709"/>
      <w:jc w:val="left"/>
    </w:pPr>
    <w:rPr>
      <w:rFonts w:ascii="Courier New" w:hAnsi="Courier New"/>
      <w:sz w:val="16"/>
      <w:szCs w:val="20"/>
    </w:rPr>
  </w:style>
  <w:style w:type="paragraph" w:styleId="Descripcin">
    <w:name w:val="caption"/>
    <w:basedOn w:val="Normal"/>
    <w:next w:val="Normal"/>
    <w:rsid w:val="003456B0"/>
    <w:pPr>
      <w:spacing w:after="120"/>
    </w:pPr>
    <w:rPr>
      <w:rFonts w:ascii="Times New Roman" w:hAnsi="Times New Roman"/>
      <w:b/>
      <w:bCs/>
      <w:szCs w:val="20"/>
    </w:rPr>
  </w:style>
  <w:style w:type="table" w:styleId="Tablaconcuadrcula8">
    <w:name w:val="Table Grid 8"/>
    <w:basedOn w:val="Tablanormal"/>
    <w:rsid w:val="003456B0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tulo5Car">
    <w:name w:val="Título 5 Car"/>
    <w:link w:val="Ttulo5"/>
    <w:uiPriority w:val="9"/>
    <w:rsid w:val="00FF0CCE"/>
    <w:rPr>
      <w:rFonts w:ascii="Swis721 BT" w:eastAsiaTheme="minorHAnsi" w:hAnsi="Swis721 BT" w:cstheme="minorBidi"/>
      <w:b/>
      <w:color w:val="0397D6"/>
      <w:sz w:val="28"/>
      <w:szCs w:val="28"/>
      <w:lang w:eastAsia="en-US"/>
    </w:rPr>
  </w:style>
  <w:style w:type="character" w:customStyle="1" w:styleId="Ttulo6Car">
    <w:name w:val="Título 6 Car"/>
    <w:link w:val="Ttulo6"/>
    <w:uiPriority w:val="9"/>
    <w:rsid w:val="00FF0CCE"/>
    <w:rPr>
      <w:rFonts w:ascii="Swis721 BT" w:eastAsiaTheme="minorHAnsi" w:hAnsi="Swis721 BT" w:cstheme="minorBidi"/>
      <w:b/>
      <w:i/>
      <w:color w:val="0397D6"/>
      <w:sz w:val="26"/>
      <w:szCs w:val="26"/>
      <w:lang w:val="es-ES_tradnl" w:eastAsia="en-US"/>
    </w:rPr>
  </w:style>
  <w:style w:type="character" w:customStyle="1" w:styleId="Ttulo7Car">
    <w:name w:val="Título 7 Car"/>
    <w:basedOn w:val="Fuentedeprrafopredeter"/>
    <w:link w:val="Ttulo7"/>
    <w:rsid w:val="00FF0CCE"/>
    <w:rPr>
      <w:rFonts w:ascii="Swis721 BT" w:eastAsiaTheme="minorHAnsi" w:hAnsi="Swis721 BT" w:cstheme="minorBidi"/>
      <w:color w:val="0397D6"/>
      <w:sz w:val="26"/>
      <w:szCs w:val="26"/>
      <w:lang w:val="es-ES_tradnl" w:eastAsia="en-US"/>
    </w:rPr>
  </w:style>
  <w:style w:type="character" w:customStyle="1" w:styleId="Ttulo8Car">
    <w:name w:val="Título 8 Car"/>
    <w:basedOn w:val="Fuentedeprrafopredeter"/>
    <w:link w:val="Ttulo8"/>
    <w:rsid w:val="00FF0CCE"/>
    <w:rPr>
      <w:rFonts w:ascii="Swis721 BT" w:eastAsiaTheme="minorHAnsi" w:hAnsi="Swis721 BT" w:cstheme="minorBidi"/>
      <w:b/>
      <w:color w:val="0397D6"/>
      <w:sz w:val="24"/>
      <w:szCs w:val="24"/>
      <w:lang w:val="es-ES_tradnl" w:eastAsia="en-US"/>
    </w:rPr>
  </w:style>
  <w:style w:type="character" w:customStyle="1" w:styleId="Ttulo9Car">
    <w:name w:val="Título 9 Car"/>
    <w:link w:val="Ttulo9"/>
    <w:rsid w:val="00FF0CCE"/>
    <w:rPr>
      <w:rFonts w:ascii="Swis721 BT" w:eastAsiaTheme="minorHAnsi" w:hAnsi="Swis721 BT" w:cstheme="minorBidi"/>
      <w:b/>
      <w:i/>
      <w:color w:val="0397D6"/>
      <w:sz w:val="22"/>
      <w:szCs w:val="22"/>
      <w:lang w:val="es-ES_tradnl" w:eastAsia="en-US"/>
    </w:rPr>
  </w:style>
  <w:style w:type="character" w:customStyle="1" w:styleId="TtuloCar">
    <w:name w:val="Título Car"/>
    <w:basedOn w:val="Fuentedeprrafopredeter"/>
    <w:link w:val="Ttulo"/>
    <w:rsid w:val="003456B0"/>
    <w:rPr>
      <w:rFonts w:ascii="Arial" w:hAnsi="Arial"/>
      <w:b/>
      <w:bCs/>
      <w:szCs w:val="24"/>
      <w:lang w:val="es-ES_tradnl"/>
    </w:rPr>
  </w:style>
  <w:style w:type="character" w:customStyle="1" w:styleId="RefsE-Mail">
    <w:name w:val="Refs E-Mail"/>
    <w:basedOn w:val="Fuentedeprrafopredeter"/>
    <w:rsid w:val="00A205B5"/>
    <w:rPr>
      <w:b/>
      <w:bCs/>
      <w:color w:val="0397D6"/>
      <w:sz w:val="18"/>
    </w:rPr>
  </w:style>
  <w:style w:type="character" w:customStyle="1" w:styleId="Subttulosinnumeracin">
    <w:name w:val="Subtítulo sin numeración"/>
    <w:basedOn w:val="Fuentedeprrafopredeter"/>
    <w:rsid w:val="0008321C"/>
    <w:rPr>
      <w:b/>
      <w:bCs/>
      <w:color w:val="0397D6"/>
      <w:sz w:val="24"/>
    </w:rPr>
  </w:style>
  <w:style w:type="paragraph" w:customStyle="1" w:styleId="TtuloTabla">
    <w:name w:val="Título Tabla"/>
    <w:basedOn w:val="Normal"/>
    <w:rsid w:val="0008321C"/>
    <w:pPr>
      <w:jc w:val="left"/>
    </w:pPr>
    <w:rPr>
      <w:rFonts w:eastAsia="Times New Roman" w:cs="Times New Roman"/>
      <w:b/>
      <w:bCs/>
      <w:color w:val="595959" w:themeColor="text1" w:themeTint="A6"/>
      <w:sz w:val="24"/>
      <w:szCs w:val="20"/>
    </w:rPr>
  </w:style>
  <w:style w:type="paragraph" w:styleId="Lista">
    <w:name w:val="List"/>
    <w:basedOn w:val="Normal"/>
    <w:semiHidden/>
    <w:unhideWhenUsed/>
    <w:rsid w:val="00AF2A29"/>
    <w:pPr>
      <w:ind w:left="283" w:hanging="283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6862"/>
    <w:rPr>
      <w:rFonts w:ascii="Arial" w:hAnsi="Arial"/>
      <w:szCs w:val="24"/>
      <w:lang w:val="es-ES_tradnl"/>
    </w:rPr>
  </w:style>
  <w:style w:type="character" w:customStyle="1" w:styleId="TextonotapieCar">
    <w:name w:val="Texto nota pie Car"/>
    <w:basedOn w:val="Fuentedeprrafopredeter"/>
    <w:link w:val="Textonotapie"/>
    <w:semiHidden/>
    <w:qFormat/>
    <w:rsid w:val="00BA6862"/>
    <w:rPr>
      <w:rFonts w:ascii="Arial" w:hAnsi="Arial"/>
      <w:lang w:val="es-ES_tradnl"/>
    </w:rPr>
  </w:style>
  <w:style w:type="paragraph" w:styleId="Revisin">
    <w:name w:val="Revision"/>
    <w:hidden/>
    <w:uiPriority w:val="99"/>
    <w:semiHidden/>
    <w:rsid w:val="00BA6862"/>
    <w:rPr>
      <w:rFonts w:ascii="Arial" w:hAnsi="Arial"/>
      <w:szCs w:val="24"/>
    </w:rPr>
  </w:style>
  <w:style w:type="character" w:styleId="CdigoHTML">
    <w:name w:val="HTML Code"/>
    <w:uiPriority w:val="99"/>
    <w:unhideWhenUsed/>
    <w:rsid w:val="00BA6862"/>
    <w:rPr>
      <w:rFonts w:ascii="Courier New" w:eastAsia="Times New Roman" w:hAnsi="Courier New" w:cs="Courier New"/>
      <w:sz w:val="20"/>
      <w:szCs w:val="20"/>
    </w:rPr>
  </w:style>
  <w:style w:type="numbering" w:customStyle="1" w:styleId="Estilo1">
    <w:name w:val="Estilo1"/>
    <w:uiPriority w:val="99"/>
    <w:rsid w:val="00BA6862"/>
    <w:pPr>
      <w:numPr>
        <w:numId w:val="1"/>
      </w:numPr>
    </w:pPr>
  </w:style>
  <w:style w:type="numbering" w:customStyle="1" w:styleId="Estilo2">
    <w:name w:val="Estilo2"/>
    <w:uiPriority w:val="99"/>
    <w:rsid w:val="00BA6862"/>
    <w:pPr>
      <w:numPr>
        <w:numId w:val="2"/>
      </w:numPr>
    </w:pPr>
  </w:style>
  <w:style w:type="numbering" w:customStyle="1" w:styleId="Estilo3">
    <w:name w:val="Estilo3"/>
    <w:uiPriority w:val="99"/>
    <w:rsid w:val="00BA6862"/>
    <w:pPr>
      <w:numPr>
        <w:numId w:val="3"/>
      </w:numPr>
    </w:pPr>
  </w:style>
  <w:style w:type="numbering" w:customStyle="1" w:styleId="Estilo4">
    <w:name w:val="Estilo4"/>
    <w:uiPriority w:val="99"/>
    <w:rsid w:val="00BA6862"/>
    <w:pPr>
      <w:numPr>
        <w:numId w:val="4"/>
      </w:numPr>
    </w:pPr>
  </w:style>
  <w:style w:type="paragraph" w:styleId="Textonotaalfinal">
    <w:name w:val="endnote text"/>
    <w:basedOn w:val="Normal"/>
    <w:link w:val="TextonotaalfinalCar"/>
    <w:rsid w:val="00BA6862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qFormat/>
    <w:rsid w:val="00BA6862"/>
    <w:rPr>
      <w:rFonts w:ascii="Arial" w:hAnsi="Arial"/>
    </w:rPr>
  </w:style>
  <w:style w:type="paragraph" w:customStyle="1" w:styleId="Notaalpie">
    <w:name w:val="Nota al pie"/>
    <w:basedOn w:val="Normal"/>
    <w:rsid w:val="00BA6862"/>
    <w:pPr>
      <w:suppressAutoHyphens/>
    </w:pPr>
  </w:style>
  <w:style w:type="character" w:customStyle="1" w:styleId="PrrafodelistaCar">
    <w:name w:val="Párrafo de lista Car"/>
    <w:link w:val="Prrafodelista"/>
    <w:uiPriority w:val="34"/>
    <w:locked/>
    <w:rsid w:val="005D74BC"/>
    <w:rPr>
      <w:rFonts w:ascii="Swis721 BT" w:eastAsiaTheme="minorHAnsi" w:hAnsi="Swis721 BT" w:cstheme="minorBidi"/>
      <w:szCs w:val="22"/>
      <w:lang w:val="es-ES_tradnl" w:eastAsia="en-US"/>
    </w:rPr>
  </w:style>
  <w:style w:type="paragraph" w:customStyle="1" w:styleId="TtuloTablaazul">
    <w:name w:val="Título Tabla azul"/>
    <w:basedOn w:val="Normal"/>
    <w:link w:val="TtuloTablaazulCar"/>
    <w:rsid w:val="00925366"/>
    <w:pPr>
      <w:jc w:val="center"/>
    </w:pPr>
    <w:rPr>
      <w:b/>
      <w:color w:val="FFFFFF" w:themeColor="background1"/>
    </w:rPr>
  </w:style>
  <w:style w:type="character" w:customStyle="1" w:styleId="TtuloTablaazulCar">
    <w:name w:val="Título Tabla azul Car"/>
    <w:basedOn w:val="Fuentedeprrafopredeter"/>
    <w:link w:val="TtuloTablaazul"/>
    <w:rsid w:val="00925366"/>
    <w:rPr>
      <w:rFonts w:ascii="Swis721 BT" w:eastAsiaTheme="minorHAnsi" w:hAnsi="Swis721 BT" w:cstheme="minorBidi"/>
      <w:b/>
      <w:color w:val="FFFFFF" w:themeColor="background1"/>
      <w:szCs w:val="22"/>
      <w:lang w:eastAsia="en-US"/>
    </w:rPr>
  </w:style>
  <w:style w:type="paragraph" w:customStyle="1" w:styleId="TextoTablas">
    <w:name w:val="Texto Tablas"/>
    <w:basedOn w:val="Normal"/>
    <w:rsid w:val="00B32402"/>
    <w:rPr>
      <w:color w:val="595959" w:themeColor="text1" w:themeTint="A6"/>
    </w:rPr>
  </w:style>
  <w:style w:type="numbering" w:customStyle="1" w:styleId="BulletNivel2">
    <w:name w:val="Bullet Nivel 2"/>
    <w:basedOn w:val="Sinlista"/>
    <w:rsid w:val="00F8780B"/>
    <w:pPr>
      <w:numPr>
        <w:numId w:val="5"/>
      </w:numPr>
    </w:pPr>
  </w:style>
  <w:style w:type="numbering" w:customStyle="1" w:styleId="BulletNivel3">
    <w:name w:val="Bullet Nivel 3"/>
    <w:basedOn w:val="Sinlista"/>
    <w:rsid w:val="00F8780B"/>
    <w:pPr>
      <w:numPr>
        <w:numId w:val="6"/>
      </w:numPr>
    </w:pPr>
  </w:style>
  <w:style w:type="paragraph" w:styleId="Encabezadodelista">
    <w:name w:val="toa heading"/>
    <w:basedOn w:val="Normal"/>
    <w:next w:val="Normal"/>
    <w:unhideWhenUsed/>
    <w:rsid w:val="00180C6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EncabezadoCar">
    <w:name w:val="Encabezado Car"/>
    <w:aliases w:val="Encabezado/Pie Car"/>
    <w:basedOn w:val="Fuentedeprrafopredeter"/>
    <w:link w:val="Encabezado"/>
    <w:rsid w:val="00226DE8"/>
    <w:rPr>
      <w:rFonts w:ascii="Swis721 BT" w:eastAsiaTheme="minorHAnsi" w:hAnsi="Swis721 BT" w:cstheme="minorBidi"/>
      <w:szCs w:val="22"/>
      <w:lang w:eastAsia="en-US"/>
    </w:rPr>
  </w:style>
  <w:style w:type="numbering" w:customStyle="1" w:styleId="BulletsNivel4">
    <w:name w:val="Bullets Nivel 4"/>
    <w:basedOn w:val="Sinlista"/>
    <w:rsid w:val="00A96B7F"/>
    <w:pPr>
      <w:numPr>
        <w:numId w:val="10"/>
      </w:numPr>
    </w:pPr>
  </w:style>
  <w:style w:type="paragraph" w:customStyle="1" w:styleId="Bullet1">
    <w:name w:val="Bullet 1"/>
    <w:basedOn w:val="Normal"/>
    <w:link w:val="Bullet1Car"/>
    <w:qFormat/>
    <w:rsid w:val="005810BE"/>
    <w:pPr>
      <w:numPr>
        <w:numId w:val="11"/>
      </w:numPr>
      <w:spacing w:before="40" w:after="160"/>
    </w:pPr>
    <w:rPr>
      <w:color w:val="262626" w:themeColor="text1" w:themeTint="D9"/>
    </w:rPr>
  </w:style>
  <w:style w:type="paragraph" w:customStyle="1" w:styleId="Bullet2">
    <w:name w:val="Bullet 2"/>
    <w:basedOn w:val="Prrafodelista"/>
    <w:link w:val="Bullet2Car"/>
    <w:qFormat/>
    <w:rsid w:val="009E0896"/>
    <w:pPr>
      <w:numPr>
        <w:ilvl w:val="1"/>
        <w:numId w:val="11"/>
      </w:numPr>
      <w:spacing w:before="40" w:after="120"/>
    </w:pPr>
  </w:style>
  <w:style w:type="character" w:customStyle="1" w:styleId="Bullet1Car">
    <w:name w:val="Bullet 1 Car"/>
    <w:basedOn w:val="Fuentedeprrafopredeter"/>
    <w:link w:val="Bullet1"/>
    <w:rsid w:val="005810BE"/>
    <w:rPr>
      <w:rFonts w:ascii="Swis721 BT" w:eastAsiaTheme="minorHAnsi" w:hAnsi="Swis721 BT" w:cstheme="minorBidi"/>
      <w:color w:val="262626" w:themeColor="text1" w:themeTint="D9"/>
      <w:szCs w:val="21"/>
      <w:lang w:val="es-ES_tradnl" w:eastAsia="en-US"/>
    </w:rPr>
  </w:style>
  <w:style w:type="paragraph" w:customStyle="1" w:styleId="Bullet3">
    <w:name w:val="Bullet 3"/>
    <w:basedOn w:val="Prrafodelista"/>
    <w:link w:val="Bullet3Car"/>
    <w:qFormat/>
    <w:rsid w:val="005810BE"/>
    <w:pPr>
      <w:numPr>
        <w:ilvl w:val="2"/>
        <w:numId w:val="11"/>
      </w:numPr>
      <w:spacing w:before="20" w:after="80"/>
    </w:pPr>
  </w:style>
  <w:style w:type="character" w:customStyle="1" w:styleId="Bullet2Car">
    <w:name w:val="Bullet 2 Car"/>
    <w:basedOn w:val="PrrafodelistaCar"/>
    <w:link w:val="Bullet2"/>
    <w:rsid w:val="009E0896"/>
    <w:rPr>
      <w:rFonts w:ascii="Swis721 BT" w:eastAsiaTheme="minorHAnsi" w:hAnsi="Swis721 BT" w:cstheme="minorBidi"/>
      <w:szCs w:val="21"/>
      <w:lang w:val="es-ES_tradnl" w:eastAsia="en-US"/>
    </w:rPr>
  </w:style>
  <w:style w:type="paragraph" w:customStyle="1" w:styleId="Bullet4">
    <w:name w:val="Bullet 4"/>
    <w:basedOn w:val="Bullet3"/>
    <w:link w:val="Bullet4Car"/>
    <w:qFormat/>
    <w:rsid w:val="005810BE"/>
    <w:pPr>
      <w:numPr>
        <w:ilvl w:val="3"/>
      </w:numPr>
      <w:spacing w:after="40"/>
    </w:pPr>
  </w:style>
  <w:style w:type="character" w:customStyle="1" w:styleId="Bullet3Car">
    <w:name w:val="Bullet 3 Car"/>
    <w:basedOn w:val="PrrafodelistaCar"/>
    <w:link w:val="Bullet3"/>
    <w:rsid w:val="005810BE"/>
    <w:rPr>
      <w:rFonts w:ascii="Swis721 BT" w:eastAsiaTheme="minorHAnsi" w:hAnsi="Swis721 BT" w:cstheme="minorBidi"/>
      <w:szCs w:val="21"/>
      <w:lang w:val="es-ES_tradnl" w:eastAsia="en-US"/>
    </w:rPr>
  </w:style>
  <w:style w:type="paragraph" w:customStyle="1" w:styleId="BulletNum1">
    <w:name w:val="BulletNum 1"/>
    <w:basedOn w:val="Prrafodelista"/>
    <w:link w:val="BulletNum1Car"/>
    <w:qFormat/>
    <w:rsid w:val="00254B75"/>
    <w:pPr>
      <w:numPr>
        <w:numId w:val="20"/>
      </w:numPr>
      <w:spacing w:before="60" w:after="200"/>
    </w:pPr>
  </w:style>
  <w:style w:type="character" w:customStyle="1" w:styleId="Bullet4Car">
    <w:name w:val="Bullet 4 Car"/>
    <w:basedOn w:val="Bullet3Car"/>
    <w:link w:val="Bullet4"/>
    <w:rsid w:val="005810BE"/>
    <w:rPr>
      <w:rFonts w:ascii="Swis721 BT" w:eastAsiaTheme="minorHAnsi" w:hAnsi="Swis721 BT" w:cstheme="minorBidi"/>
      <w:szCs w:val="21"/>
      <w:lang w:val="es-ES_tradnl" w:eastAsia="en-US"/>
    </w:rPr>
  </w:style>
  <w:style w:type="paragraph" w:customStyle="1" w:styleId="BulletNum2">
    <w:name w:val="BulletNum 2"/>
    <w:basedOn w:val="BulletNum1"/>
    <w:link w:val="BulletNum2Car"/>
    <w:qFormat/>
    <w:rsid w:val="00CC6F1E"/>
    <w:pPr>
      <w:numPr>
        <w:ilvl w:val="1"/>
      </w:numPr>
    </w:pPr>
  </w:style>
  <w:style w:type="character" w:customStyle="1" w:styleId="BulletNum1Car">
    <w:name w:val="BulletNum 1 Car"/>
    <w:basedOn w:val="Bullet1Car"/>
    <w:link w:val="BulletNum1"/>
    <w:rsid w:val="00254B75"/>
    <w:rPr>
      <w:rFonts w:ascii="Swis721 BT" w:eastAsiaTheme="minorHAnsi" w:hAnsi="Swis721 BT" w:cstheme="minorBidi"/>
      <w:color w:val="262626" w:themeColor="text1" w:themeTint="D9"/>
      <w:szCs w:val="22"/>
      <w:lang w:val="es-ES_tradnl" w:eastAsia="en-US"/>
    </w:rPr>
  </w:style>
  <w:style w:type="paragraph" w:customStyle="1" w:styleId="BulletNum3">
    <w:name w:val="BulletNum 3"/>
    <w:basedOn w:val="BulletNum2"/>
    <w:link w:val="BulletNum3Car"/>
    <w:qFormat/>
    <w:rsid w:val="00CC6F1E"/>
    <w:pPr>
      <w:numPr>
        <w:ilvl w:val="2"/>
      </w:numPr>
    </w:pPr>
  </w:style>
  <w:style w:type="character" w:customStyle="1" w:styleId="BulletNum2Car">
    <w:name w:val="BulletNum 2 Car"/>
    <w:basedOn w:val="BulletNum1Car"/>
    <w:link w:val="BulletNum2"/>
    <w:rsid w:val="00CC6F1E"/>
    <w:rPr>
      <w:rFonts w:ascii="Swis721 BT" w:eastAsiaTheme="minorHAnsi" w:hAnsi="Swis721 BT" w:cstheme="minorBidi"/>
      <w:color w:val="262626" w:themeColor="text1" w:themeTint="D9"/>
      <w:szCs w:val="21"/>
      <w:lang w:val="es-ES_tradnl" w:eastAsia="en-US"/>
    </w:rPr>
  </w:style>
  <w:style w:type="paragraph" w:customStyle="1" w:styleId="BulletNum4">
    <w:name w:val="BulletNum 4"/>
    <w:basedOn w:val="BulletNum3"/>
    <w:link w:val="BulletNum4Car"/>
    <w:qFormat/>
    <w:rsid w:val="00CC6F1E"/>
    <w:pPr>
      <w:numPr>
        <w:ilvl w:val="3"/>
      </w:numPr>
      <w:spacing w:after="120"/>
    </w:pPr>
  </w:style>
  <w:style w:type="character" w:customStyle="1" w:styleId="BulletNum3Car">
    <w:name w:val="BulletNum 3 Car"/>
    <w:basedOn w:val="BulletNum2Car"/>
    <w:link w:val="BulletNum3"/>
    <w:rsid w:val="00CC6F1E"/>
    <w:rPr>
      <w:rFonts w:ascii="Swis721 BT" w:eastAsiaTheme="minorHAnsi" w:hAnsi="Swis721 BT" w:cstheme="minorBidi"/>
      <w:color w:val="262626" w:themeColor="text1" w:themeTint="D9"/>
      <w:szCs w:val="21"/>
      <w:lang w:val="es-ES_tradnl" w:eastAsia="en-US"/>
    </w:rPr>
  </w:style>
  <w:style w:type="character" w:customStyle="1" w:styleId="BulletNum4Car">
    <w:name w:val="BulletNum 4 Car"/>
    <w:basedOn w:val="BulletNum3Car"/>
    <w:link w:val="BulletNum4"/>
    <w:rsid w:val="00CC6F1E"/>
    <w:rPr>
      <w:rFonts w:ascii="Swis721 BT" w:eastAsiaTheme="minorHAnsi" w:hAnsi="Swis721 BT" w:cstheme="minorBidi"/>
      <w:color w:val="262626" w:themeColor="text1" w:themeTint="D9"/>
      <w:szCs w:val="21"/>
      <w:lang w:val="es-ES_tradnl" w:eastAsia="en-US"/>
    </w:rPr>
  </w:style>
  <w:style w:type="table" w:customStyle="1" w:styleId="TablaSencilla">
    <w:name w:val="Tabla Sencilla"/>
    <w:basedOn w:val="Tablanormal"/>
    <w:uiPriority w:val="99"/>
    <w:rsid w:val="00B9255B"/>
    <w:rPr>
      <w:rFonts w:ascii="Swis721 Lt BT" w:eastAsiaTheme="minorHAnsi" w:hAnsi="Swis721 Lt BT" w:cstheme="minorBidi"/>
      <w:color w:val="BFBFBF" w:themeColor="background1" w:themeShade="BF"/>
      <w:szCs w:val="22"/>
      <w:lang w:eastAsia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firstRow">
      <w:rPr>
        <w:rFonts w:ascii="Adobe Caslon Pro Bold" w:hAnsi="Adobe Caslon Pro Bold"/>
        <w:b/>
        <w:color w:val="auto"/>
        <w:sz w:val="22"/>
      </w:rPr>
      <w:tblPr/>
      <w:tcPr>
        <w:shd w:val="clear" w:color="auto" w:fill="F2F2F2" w:themeFill="background1" w:themeFillShade="F2"/>
      </w:tcPr>
    </w:tblStylePr>
    <w:tblStylePr w:type="band1Horz">
      <w:rPr>
        <w:rFonts w:ascii="Adobe Caslon Pro Bold" w:hAnsi="Adobe Caslon Pro Bold"/>
        <w:color w:val="auto"/>
        <w:sz w:val="20"/>
      </w:rPr>
    </w:tblStylePr>
    <w:tblStylePr w:type="band2Horz">
      <w:rPr>
        <w:rFonts w:ascii="Adobe Caslon Pro Bold" w:hAnsi="Adobe Caslon Pro Bold"/>
        <w:color w:val="auto"/>
        <w:sz w:val="20"/>
      </w:rPr>
    </w:tblStylePr>
  </w:style>
  <w:style w:type="table" w:customStyle="1" w:styleId="Tabla">
    <w:name w:val="Tabla"/>
    <w:basedOn w:val="Tablabsica1"/>
    <w:uiPriority w:val="99"/>
    <w:rsid w:val="00AE29E3"/>
    <w:pPr>
      <w:jc w:val="left"/>
    </w:pPr>
    <w:rPr>
      <w:rFonts w:ascii="Swis721 BT" w:hAnsi="Swis721 BT"/>
      <w:lang w:val="es-CO" w:eastAsia="es-CO"/>
    </w:rPr>
    <w:tblPr>
      <w:tblStyleRowBandSize w:val="1"/>
      <w:jc w:val="center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  <w:trPr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rFonts w:ascii="Swis721 BT" w:hAnsi="Swis721 BT"/>
        <w:b/>
        <w:color w:val="FFFFFF" w:themeColor="background1"/>
        <w:sz w:val="22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  <w:shd w:val="clear" w:color="auto" w:fill="00B0F0"/>
      </w:tcPr>
    </w:tblStylePr>
    <w:tblStylePr w:type="lastRow">
      <w:rPr>
        <w:rFonts w:ascii="Swis721 BT" w:hAnsi="Swis721 BT"/>
        <w:b/>
        <w:sz w:val="22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  <w:shd w:val="clear" w:color="auto" w:fill="A6A6A6" w:themeFill="background1" w:themeFillShade="A6"/>
      </w:tcPr>
    </w:tblStylePr>
    <w:tblStylePr w:type="band1Horz">
      <w:pPr>
        <w:jc w:val="center"/>
      </w:pPr>
      <w:rPr>
        <w:rFonts w:ascii="Adobe Caslon Pro Bold" w:hAnsi="Adobe Caslon Pro Bold"/>
        <w:color w:val="auto"/>
        <w:sz w:val="20"/>
      </w:rPr>
      <w:tblPr/>
      <w:tcPr>
        <w:shd w:val="clear" w:color="auto" w:fill="D9D9D9" w:themeFill="background1" w:themeFillShade="D9"/>
        <w:vAlign w:val="center"/>
      </w:tcPr>
    </w:tblStylePr>
    <w:tblStylePr w:type="band2Horz">
      <w:pPr>
        <w:jc w:val="center"/>
      </w:pPr>
      <w:rPr>
        <w:rFonts w:ascii="Adobe Caslon Pro Bold" w:hAnsi="Adobe Caslon Pro Bold"/>
        <w:color w:val="000000" w:themeColor="text1"/>
        <w:sz w:val="20"/>
      </w:rPr>
      <w:tblPr/>
      <w:tcPr>
        <w:shd w:val="clear" w:color="auto" w:fill="FFFFFF" w:themeFill="background1"/>
      </w:tcPr>
    </w:tblStylePr>
  </w:style>
  <w:style w:type="character" w:styleId="nfasisintenso">
    <w:name w:val="Intense Emphasis"/>
    <w:basedOn w:val="Fuentedeprrafopredeter"/>
    <w:uiPriority w:val="21"/>
    <w:rsid w:val="00134BB7"/>
    <w:rPr>
      <w:i/>
      <w:iCs/>
      <w:color w:val="4F81BD" w:themeColor="accent1"/>
    </w:rPr>
  </w:style>
  <w:style w:type="table" w:styleId="Tablabsica1">
    <w:name w:val="Table Simple 1"/>
    <w:basedOn w:val="Tablanormal"/>
    <w:semiHidden/>
    <w:unhideWhenUsed/>
    <w:rsid w:val="006C79ED"/>
    <w:pPr>
      <w:spacing w:before="120" w:after="240"/>
      <w:contextualSpacing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14637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2B33F9"/>
    <w:rPr>
      <w:color w:val="808080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2B33F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2B33F9"/>
    <w:rPr>
      <w:rFonts w:ascii="Swis721 BT" w:eastAsiaTheme="minorHAnsi" w:hAnsi="Swis721 BT" w:cstheme="minorBidi"/>
      <w:b/>
      <w:bCs/>
      <w:lang w:val="es-ES_tradnl" w:eastAsia="en-US"/>
    </w:rPr>
  </w:style>
  <w:style w:type="paragraph" w:styleId="Textodeglobo">
    <w:name w:val="Balloon Text"/>
    <w:basedOn w:val="Normal"/>
    <w:link w:val="TextodegloboCar"/>
    <w:rsid w:val="002B33F9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2B33F9"/>
    <w:rPr>
      <w:rFonts w:ascii="Segoe UI" w:eastAsiaTheme="minorHAnsi" w:hAnsi="Segoe UI" w:cs="Segoe UI"/>
      <w:sz w:val="18"/>
      <w:szCs w:val="18"/>
      <w:lang w:val="es-ES_tradnl" w:eastAsia="en-US"/>
    </w:rPr>
  </w:style>
  <w:style w:type="character" w:styleId="Hipervnculo">
    <w:name w:val="Hyperlink"/>
    <w:uiPriority w:val="99"/>
    <w:rsid w:val="00D10AF6"/>
    <w:rPr>
      <w:color w:val="0000FF"/>
      <w:u w:val="single"/>
    </w:rPr>
  </w:style>
  <w:style w:type="character" w:customStyle="1" w:styleId="Ancladenotaalpie">
    <w:name w:val="Ancla de nota al pie"/>
    <w:rsid w:val="00DF0F6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9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2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86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7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9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5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5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1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1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5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05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4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764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5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748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945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9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220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037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7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85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446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9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90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7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3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341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519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2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6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725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103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Plantillas%20personalizadas%20de%20Office\normal_ISecAuditors_v3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drio esmerilado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EB164D-CF9F-420A-A071-ADEC45F91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normal_ISecAuditors_v3.dotx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del Documento</vt:lpstr>
    </vt:vector>
  </TitlesOfParts>
  <Company>Internet Security Auditors</Company>
  <LinksUpToDate>false</LinksUpToDate>
  <CharactersWithSpaces>0</CharactersWithSpaces>
  <SharedDoc>false</SharedDoc>
  <HLinks>
    <vt:vector size="258" baseType="variant">
      <vt:variant>
        <vt:i4>1572913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_Toc266872232</vt:lpwstr>
      </vt:variant>
      <vt:variant>
        <vt:i4>1572913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_Toc266872231</vt:lpwstr>
      </vt:variant>
      <vt:variant>
        <vt:i4>1572913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_Toc266872230</vt:lpwstr>
      </vt:variant>
      <vt:variant>
        <vt:i4>1638449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_Toc266872229</vt:lpwstr>
      </vt:variant>
      <vt:variant>
        <vt:i4>1638449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_Toc266872228</vt:lpwstr>
      </vt:variant>
      <vt:variant>
        <vt:i4>1638449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_Toc266872227</vt:lpwstr>
      </vt:variant>
      <vt:variant>
        <vt:i4>1638449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_Toc266872226</vt:lpwstr>
      </vt:variant>
      <vt:variant>
        <vt:i4>1638449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_Toc266872225</vt:lpwstr>
      </vt:variant>
      <vt:variant>
        <vt:i4>1638449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_Toc266872224</vt:lpwstr>
      </vt:variant>
      <vt:variant>
        <vt:i4>1638449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_Toc266872223</vt:lpwstr>
      </vt:variant>
      <vt:variant>
        <vt:i4>1638449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_Toc266872222</vt:lpwstr>
      </vt:variant>
      <vt:variant>
        <vt:i4>1638449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_Toc266872221</vt:lpwstr>
      </vt:variant>
      <vt:variant>
        <vt:i4>1638449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_Toc266872220</vt:lpwstr>
      </vt:variant>
      <vt:variant>
        <vt:i4>1703985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_Toc266872219</vt:lpwstr>
      </vt:variant>
      <vt:variant>
        <vt:i4>1703985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_Toc266872218</vt:lpwstr>
      </vt:variant>
      <vt:variant>
        <vt:i4>1703985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_Toc266872217</vt:lpwstr>
      </vt:variant>
      <vt:variant>
        <vt:i4>1703985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_Toc266872216</vt:lpwstr>
      </vt:variant>
      <vt:variant>
        <vt:i4>1703985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_Toc266872215</vt:lpwstr>
      </vt:variant>
      <vt:variant>
        <vt:i4>1703985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_Toc266872214</vt:lpwstr>
      </vt:variant>
      <vt:variant>
        <vt:i4>1703985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_Toc266872213</vt:lpwstr>
      </vt:variant>
      <vt:variant>
        <vt:i4>1703985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_Toc266872212</vt:lpwstr>
      </vt:variant>
      <vt:variant>
        <vt:i4>1703985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_Toc266872211</vt:lpwstr>
      </vt:variant>
      <vt:variant>
        <vt:i4>1703985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_Toc266872210</vt:lpwstr>
      </vt:variant>
      <vt:variant>
        <vt:i4>1769521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_Toc266872209</vt:lpwstr>
      </vt:variant>
      <vt:variant>
        <vt:i4>1769521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_Toc266872208</vt:lpwstr>
      </vt:variant>
      <vt:variant>
        <vt:i4>1769521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_Toc266872207</vt:lpwstr>
      </vt:variant>
      <vt:variant>
        <vt:i4>1769521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_Toc266872206</vt:lpwstr>
      </vt:variant>
      <vt:variant>
        <vt:i4>1769521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_Toc266872205</vt:lpwstr>
      </vt:variant>
      <vt:variant>
        <vt:i4>1769521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_Toc266872204</vt:lpwstr>
      </vt:variant>
      <vt:variant>
        <vt:i4>1769521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_Toc266872203</vt:lpwstr>
      </vt:variant>
      <vt:variant>
        <vt:i4>1769521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_Toc266872202</vt:lpwstr>
      </vt:variant>
      <vt:variant>
        <vt:i4>1769521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_Toc266872201</vt:lpwstr>
      </vt:variant>
      <vt:variant>
        <vt:i4>1769521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_Toc266872200</vt:lpwstr>
      </vt:variant>
      <vt:variant>
        <vt:i4>1179698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_Toc266872199</vt:lpwstr>
      </vt:variant>
      <vt:variant>
        <vt:i4>1179698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_Toc266872198</vt:lpwstr>
      </vt:variant>
      <vt:variant>
        <vt:i4>1179698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_Toc266872197</vt:lpwstr>
      </vt:variant>
      <vt:variant>
        <vt:i4>1179698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_Toc266872196</vt:lpwstr>
      </vt:variant>
      <vt:variant>
        <vt:i4>1179698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_Toc266872195</vt:lpwstr>
      </vt:variant>
      <vt:variant>
        <vt:i4>1179698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_Toc266872194</vt:lpwstr>
      </vt:variant>
      <vt:variant>
        <vt:i4>1179698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_Toc266872193</vt:lpwstr>
      </vt:variant>
      <vt:variant>
        <vt:i4>1179698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_Toc266872192</vt:lpwstr>
      </vt:variant>
      <vt:variant>
        <vt:i4>1179698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_Toc266872191</vt:lpwstr>
      </vt:variant>
      <vt:variant>
        <vt:i4>1179698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_Toc266872190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del Documento</dc:title>
  <dc:subject>¿De qué es el documento?</dc:subject>
  <dc:creator>Mario Valiente Catalán</dc:creator>
  <cp:keywords/>
  <dc:description/>
  <cp:lastModifiedBy>Mario Valiente Catalán</cp:lastModifiedBy>
  <cp:revision>4</cp:revision>
  <cp:lastPrinted>2017-10-18T09:02:00Z</cp:lastPrinted>
  <dcterms:created xsi:type="dcterms:W3CDTF">2022-08-21T17:03:00Z</dcterms:created>
  <dcterms:modified xsi:type="dcterms:W3CDTF">2022-08-22T15:58:00Z</dcterms:modified>
</cp:coreProperties>
</file>